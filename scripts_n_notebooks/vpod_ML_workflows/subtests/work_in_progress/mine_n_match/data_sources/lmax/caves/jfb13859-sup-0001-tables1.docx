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03" w:rsidRDefault="003930D5">
      <w:pPr>
        <w:rPr>
          <w:rFonts w:ascii="Times" w:hAnsi="Times" w:cs="Times"/>
          <w:b/>
          <w:color w:val="000000"/>
        </w:rPr>
      </w:pPr>
      <w:r w:rsidRPr="00C55BB4">
        <w:rPr>
          <w:rFonts w:ascii="Times" w:hAnsi="Times" w:cs="Times"/>
          <w:b/>
          <w:color w:val="000000"/>
        </w:rPr>
        <w:t>Supp</w:t>
      </w:r>
      <w:r w:rsidR="00866203">
        <w:rPr>
          <w:rFonts w:ascii="Times" w:hAnsi="Times" w:cs="Times"/>
          <w:b/>
          <w:color w:val="000000"/>
        </w:rPr>
        <w:t>orting Informaiton</w:t>
      </w:r>
    </w:p>
    <w:p w:rsidR="003930D5" w:rsidRDefault="003930D5" w:rsidP="00866203">
      <w:pPr>
        <w:spacing w:line="480" w:lineRule="auto"/>
        <w:rPr>
          <w:rFonts w:ascii="Times" w:hAnsi="Times" w:cs="Times"/>
          <w:color w:val="000000"/>
        </w:rPr>
      </w:pPr>
      <w:r w:rsidRPr="00C55BB4">
        <w:rPr>
          <w:rFonts w:ascii="Times" w:hAnsi="Times" w:cs="Times"/>
          <w:b/>
          <w:color w:val="000000"/>
        </w:rPr>
        <w:t xml:space="preserve">Table </w:t>
      </w:r>
      <w:r w:rsidR="00866203">
        <w:rPr>
          <w:rFonts w:ascii="Times" w:hAnsi="Times" w:cs="Times"/>
          <w:b/>
          <w:color w:val="000000"/>
        </w:rPr>
        <w:t>S</w:t>
      </w:r>
      <w:r w:rsidRPr="00C55BB4">
        <w:rPr>
          <w:rFonts w:ascii="Times" w:hAnsi="Times" w:cs="Times"/>
          <w:b/>
          <w:color w:val="000000"/>
        </w:rPr>
        <w:t>1</w:t>
      </w:r>
      <w:r>
        <w:rPr>
          <w:rFonts w:ascii="Times" w:hAnsi="Times" w:cs="Times"/>
          <w:color w:val="000000"/>
        </w:rPr>
        <w:t xml:space="preserve">: Rod </w:t>
      </w:r>
      <w:r>
        <w:rPr>
          <w:i/>
          <w:iCs/>
        </w:rPr>
        <w:t>λ</w:t>
      </w:r>
      <w:r w:rsidRPr="00866203">
        <w:rPr>
          <w:iCs/>
          <w:vertAlign w:val="subscript"/>
        </w:rPr>
        <w:t>max</w:t>
      </w:r>
      <w:r>
        <w:rPr>
          <w:rFonts w:ascii="Times" w:hAnsi="Times" w:cs="Times"/>
          <w:color w:val="000000"/>
        </w:rPr>
        <w:t xml:space="preserve"> values as measured by microspectrophotometry (MSP) and ecological variable assignment</w:t>
      </w:r>
      <w:r w:rsidR="00A415D5">
        <w:rPr>
          <w:rFonts w:ascii="Times" w:hAnsi="Times" w:cs="Times"/>
          <w:color w:val="000000"/>
        </w:rPr>
        <w:t xml:space="preserve">s across Actinopterygii </w:t>
      </w:r>
    </w:p>
    <w:p w:rsidR="003930D5" w:rsidRDefault="003930D5"/>
    <w:tbl>
      <w:tblPr>
        <w:tblW w:w="1543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2000"/>
        <w:gridCol w:w="1870"/>
        <w:gridCol w:w="1842"/>
        <w:gridCol w:w="2049"/>
        <w:gridCol w:w="900"/>
        <w:gridCol w:w="990"/>
        <w:gridCol w:w="1080"/>
        <w:gridCol w:w="1149"/>
        <w:gridCol w:w="1421"/>
        <w:gridCol w:w="829"/>
        <w:gridCol w:w="1300"/>
      </w:tblGrid>
      <w:tr w:rsidR="00A3261A" w:rsidRPr="00A02A7F" w:rsidTr="00C26A97">
        <w:trPr>
          <w:trHeight w:val="320"/>
          <w:tblHeader/>
        </w:trPr>
        <w:tc>
          <w:tcPr>
            <w:tcW w:w="20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187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4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204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9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Rod </w:t>
            </w:r>
            <w:r w:rsid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="00C26A97" w:rsidRPr="00A02A7F">
              <w:rPr>
                <w:rFonts w:eastAsia="Times New Roman" w:cs="Times New Roman"/>
                <w:b/>
                <w:bCs/>
                <w:i/>
                <w:color w:val="000000"/>
                <w:sz w:val="20"/>
                <w:szCs w:val="20"/>
              </w:rPr>
              <w:t>λ</w:t>
            </w:r>
            <w:r w:rsidR="00C26A97" w:rsidRP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ma</w:t>
            </w:r>
            <w:r w:rsid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x</w:t>
            </w:r>
            <w:r w:rsid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Diet</w:t>
            </w:r>
          </w:p>
        </w:tc>
        <w:tc>
          <w:tcPr>
            <w:tcW w:w="108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Spectral </w:t>
            </w:r>
            <w:r w:rsidR="00C26A9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epth</w:t>
            </w:r>
          </w:p>
        </w:tc>
        <w:tc>
          <w:tcPr>
            <w:tcW w:w="114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Habitat</w:t>
            </w:r>
          </w:p>
        </w:tc>
        <w:tc>
          <w:tcPr>
            <w:tcW w:w="1421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Temperature regime</w:t>
            </w:r>
          </w:p>
        </w:tc>
        <w:tc>
          <w:tcPr>
            <w:tcW w:w="82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cs="Times New Roman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Adult</w:t>
            </w:r>
            <w:r w:rsidR="009271BF" w:rsidRPr="00A02A7F">
              <w:rPr>
                <w:rFonts w:cs="Times New Roman"/>
                <w:color w:val="1C1D1E"/>
                <w:sz w:val="20"/>
                <w:szCs w:val="20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3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4F061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References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Acipenseriformes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Acipenser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baerii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Acipenser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medirostrus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Acipenser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ruthenus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Acipenser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02A7F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transmontanus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[39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[58]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Scaphirhynchus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albus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Acipenseridae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Scaphirhynchus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platorynchus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Polyodontidae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Polyodon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spathula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Albuliformes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Albulidae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Albula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vulpes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Alepocephaliformes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Bellocia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koefoedi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Conocara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macroptera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Conocara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macroptera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Conocara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salmonea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Rouleina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attrita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Rouleina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maderensis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Talismania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antillarum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Alepocephalidae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Xenodermichthys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copei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Platytroctidae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Barbantus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curvifrons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Platytroctidae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Platytroctes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apus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Platytroctidae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Searsia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koefoedi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Platytroctidae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Searsia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koefoedi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Amiiformes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Amia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calva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Anguilliformes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Anguillidae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Anguilla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anguilla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Anguillidae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Anguilla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bicolor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Anguillidae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Anguilla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japonica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Derichthydae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Derichthys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serpentinus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Muraenidae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Gymnothorax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favagineus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Muraenidae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Gymnothorax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reticularis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Muraenidae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Rhinomuraena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quaesita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Muraenidae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Strophidon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sathete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Synaphobranchidae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Histiobranchus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bathybius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Synaphobranchidae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Histiobranchus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bathybius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Synaphobranchidae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Histiobranchus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bathybius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Synaphobranchidae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Synaphobranchus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kaupii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Argentiniformes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Argentinidae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Argentina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silus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Opisthoproctidae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Opisthoproctus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grimaldii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Atheriniformes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Atherinidae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Atherina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boyeri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Atherinidae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Atherina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boyeri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Melanotaeniidae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Melanotaenia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maccullochi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Telmatherinidae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Marosatherina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ladigesi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Aulopiformes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Bathysauridae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Bathysaurus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ferox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Bathysauridae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Bathysaurus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mollis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Notosudidae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Ahliesaurus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berryi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Scopelarchidae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Benthalbella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infans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Scopelarchidae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Scopelarchus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Scopelarchidae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Scopelarchus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Scopelarchidae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Scopelarchus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Scopelarchidae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Scopelarchus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Synodus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variegatus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1C1D1E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1C1D1E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Batrachoidiformes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Batrachoididae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Opsanus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tau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Beloniformes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Belonidae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Belone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belone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Beryciformes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Melamphaidae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Melamphaes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suborbitalis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Melamphaidae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Poromitra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capito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Melamphaidae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Poromitra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megalops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Melamphaidae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Scopelogadus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beanii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Blenniiformes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Blennidae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Lipophrys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pholis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Centrarchiformes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Centrarchidae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macrochirus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Characiformes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Characidae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Astyanax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fasciatus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[48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[31]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Characidae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Paracheirodon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innesi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[42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Serrasalmidae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Metynnis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argenteus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Chicliformes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Aequidens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pulcher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Aequidens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pulcher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Amphilophus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longimanus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Astatotilapia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burtoni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Aulonocara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hueseri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Copadichromis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borleyi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Crenicichla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frenata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Cynotilapia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afra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Dimidiochromis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compressiceps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Haplochromis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azurea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Haplochromis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ishmaeli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Haplochromis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nyererei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Haplochromis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piceatus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Haplochromis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pyrrhocephalus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Lethrinops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parvidens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Melanochromis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auratus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Melanochromis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vermivorus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Metriaclima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barlowi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Metriaclima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livingstonii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Metriaclima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melabranchion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Mylochromis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lateristriga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Protomelas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taeniolatus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Pseudotropheus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acei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Pseudotropheus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tropheops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Pundamilia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luanso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Pundamilia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pundamilia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Tramitichromis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intermedius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Cichlidae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Tyrannochromis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macrostoma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Chimaeriformes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Chimaeridae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Chimaera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monstrosa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Chimaeridae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Hydrolagus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mirabilis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Rhinochimaeridae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Hariotta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raleighana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Clupeiformes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Clupeidae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Clupea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harengus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Clupeidae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Clupea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pallasii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Clupeidae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Sardinops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2F7314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sagax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Abramis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brama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Engraulidae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Engraulis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japonicus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Engraulidae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Engraulis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mordax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Cypriniformes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Anablepidae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Anableps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anableps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Alburnus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alburnus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Ballerus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ballerus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Blicca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bjoerkna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Carassius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auratus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Carassius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carassius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Cyprinus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carpio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Danio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malabaricus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Puntigrus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tetrazona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[42</w:t>
            </w:r>
            <w:proofErr w:type="gramStart"/>
            <w:r w:rsidRPr="00A02A7F">
              <w:rPr>
                <w:rFonts w:eastAsia="Times New Roman" w:cs="Times New Roman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sz w:val="20"/>
                <w:szCs w:val="20"/>
              </w:rPr>
              <w:t xml:space="preserve"> 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Scardinius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erythrophthalmus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Scardinius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erythrophthalmus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Tinca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tinca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Tribolodon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hakonensis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[23]</w:t>
            </w:r>
          </w:p>
        </w:tc>
      </w:tr>
      <w:tr w:rsidR="00A3261A" w:rsidRPr="00A02A7F" w:rsidTr="00C26A97">
        <w:trPr>
          <w:trHeight w:val="427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Cyprinodontiformes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Cyprinodon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variegatus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Cyprinodontidae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Jordanella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floridae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[42</w:t>
            </w:r>
            <w:proofErr w:type="gramStart"/>
            <w:r w:rsidRPr="00A02A7F">
              <w:rPr>
                <w:rFonts w:eastAsia="Times New Roman" w:cs="Times New Roman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sz w:val="20"/>
                <w:szCs w:val="20"/>
              </w:rPr>
              <w:t xml:space="preserve"> 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Elopidae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Elops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saurus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Fundulidae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Fundulus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heteroclitus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Poeciliidae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Micropoecilia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parae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Poeciliidae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Poecilia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formosa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Poeciliidae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Poecilia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latipinna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Poeciliidae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Poecilia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mexicana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Poeciliidae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Poecilia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reticulata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Elopiformes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Esocidae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Esox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lucius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Megalopidae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Megalops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atlanticus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Gadiformes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Aulorhynchidae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Aulorhynchus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flavidus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Gadidae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Gaidropsarus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mediterraneus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Gadidae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Microgadus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proximus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Gadidae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Pollachius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pollachius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Gadidae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Theragra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chalcogramma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Caelorhinchus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labiatus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armatus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carapinus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carapinus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leptolepis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profundicolus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Coryphaenoides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profundicolus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Echinomacrurus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mollis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Macrouridae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Malacocephalus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laevis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Melanonidae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Melanonus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zugmayeri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Merlucciidae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Merluccius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productus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Antimora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rostrata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Halargyreus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johnsonii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Lepidion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eques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Mora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moro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</w:t>
            </w:r>
            <w:proofErr w:type="gramStart"/>
            <w:r w:rsidRPr="00A02A7F">
              <w:rPr>
                <w:rFonts w:eastAsia="Times New Roman" w:cs="Times New Roman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sz w:val="20"/>
                <w:szCs w:val="20"/>
              </w:rPr>
              <w:t xml:space="preserve"> 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Gasterosteiformes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Gasterosteidae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Gasterosteus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aculeatus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</w:t>
            </w:r>
            <w:proofErr w:type="gramStart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Gasterosteidae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Spinachia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spinachia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Gobiesocidae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Gobiesox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maeandricus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Gobiiformes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Gobiidae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Asterropteryx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semipunctata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Gobiidae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Clevelandia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ios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Gobiidae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Gobius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paganellus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Gobiidae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Gobiusculus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flavescens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Gobiidae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Pomatoschistus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minutus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Holocentriformes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Holocentridae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Myripristis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berndti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Holocentridae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Myripristis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berndti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Holocentridae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Neoniphon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sammara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Holocentridae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Sargocentron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xantherythrum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Istiophoriformes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Istiophoridae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Istiophorus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platypterus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Lepisosteiformes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Lepisostedidae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Lepisosteus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platostomus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Myctophiformes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Benthosema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suborbitale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Diaphus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holti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Diaphus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rafinesquei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Electrona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risso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Lampanyctus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crocodilus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Lampanyctus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festivus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Lobianchia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gemellarii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Nannobrachium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atrum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Notoscopelus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resplendens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Myctophidae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Taaningichthys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bathyphilus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Notacanthiformes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Halosauridae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Halosauropsis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macrochir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Notacanthidae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Notacanthus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bonapartei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Ophidiiformes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Ophidiidae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Dicrolene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intronigra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Osmeriformes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Bathylagidae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Bathylagus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greyae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Bathylagidae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Bathylagus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longirostris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Microstomatidae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Microstoma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microstoma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Microstomatidae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Nansenia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longicauda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Osmeridae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Hypomesus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pretiosus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Osmeridae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Osmerus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dentex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Polar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Osmeridae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Osmerus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eperlanus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Osteoglossiformes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Osmeridae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Spirinchus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thaleichthys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Perciformes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Acanthurus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achilles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Acanthurus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nigroris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Acanthurus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triostegus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Ctenochaetus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strigosus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Naso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lituratus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Naso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unicornis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Zebrasoma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flavescens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Zebrasoma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velifer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Ammodytidae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Ammodytes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hexapterus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Ammodytidae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Hyperoplus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lanceolatus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Apogonidae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Pristiapogon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kallopterus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Bathymasteridae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Ronquilus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jordani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Carangidae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Trachurus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mediterraneus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Centracanthidae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Micropterus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salmoides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Centracanthidae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Spicara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smaris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Chaetodontidae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Chaetodon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kleinii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Chaetodontidae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Chaetodon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unimaculatus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Chaetodontidae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Forcipiger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flavissimus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Chiasmodontidae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Chiasmodon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niger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Cymatogaster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aggregata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Embiotoca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jacksoni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Embiotoca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lateralis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Hypsurus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caryi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Micrometrus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aurora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Micrometrus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minimus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Rhacochilus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vacca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Embiotocidae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Zalembius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rosaceus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Epigonidae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Epigonus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telescopus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Helostomatidae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Helostoma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temminkii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Howellidae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Howella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sherborni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Istiophoridae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Makaira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nigricans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Kuhliidae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Kuhlia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sandvicensis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Labridae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Bodianus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bilunnulatus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Labridae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Cirrhilabrus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solorensis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Labridae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Symphodus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melops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calcarifer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adetii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carponotatus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erythropterus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fulviflamma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johnii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malabaricus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quinquelineatus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russellii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Lutjanidae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Lutjanus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sebae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Mulloidichthys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flavolineatus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Mullidae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Mullus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barbatus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Parupeneus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multifasceatus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Mullidae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Upeneus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tragula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Nototheniidae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Dissostichus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mawsoni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Nototheniidae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Pagothenia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borchgrevinki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Polar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Nototheniidae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Trematomus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bernacchii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Nototheniidae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Trematomus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hansoni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Nototheniidae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Trematomus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loennbergii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Paralichthyidae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Citharichthys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sordidus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Percidae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Perca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fluviatilis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Percidae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Perca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flavescens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Percidae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Sander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lucioperca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Pholidae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Apodichthys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flavidus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Pholidae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Pholis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laeta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Pholidae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Pholis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omata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Abudefduf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abdominalis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hanui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ovalis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punctipinnis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vanderbilti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Chromis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verater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Dascyllus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albisella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Dascyllus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trimaculatus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Plectroglyphidodon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johnstonianus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Pomacentrus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melanochir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Pomacentridae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Stegastes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fasciolatus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Ptilichthyidae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Ptilichthys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goodei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Serranidae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Centropristis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striata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Acanthopagrus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butcheri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Diplodus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annularis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Sphyraenidae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Sphyraena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barracuda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Acantholumpenus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mackayi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Anoplarchus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purpurescens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Chirolophis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japonicus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Ernogrammus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hexagrammus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Lumpenus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sagitta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Opisthocentrus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ocellatus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Pholidapus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dybowsky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Phytichthys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chirus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Stichaeopsis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nana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Stichaeus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grigorjevi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Stichaeus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nozawae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Xiphister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mucosus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Stichaeidae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Xiphister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atropurpureus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Trichodontidae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Trichodon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trichodon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Zanclidae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Zanclus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cornutus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Zoarcidae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Lycodes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pacificus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Zoarcidae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Zoarces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viviparus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Pleuronectiformes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Eurypharyngidae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Eurypharynx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pelecanoides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Cleisthenes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herzensteini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Isopsetta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isolepis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Lepidopsetta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bilineata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Lepidopsetta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polyxystra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Limanda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aspera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Limanda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limanda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Lyopsetta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exilis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Microstomus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kitt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Microstomus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pacificus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Parophrys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vetulus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Platichthys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flesus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Platichthys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stellatus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Pleuronectes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platessa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Psettichthys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melanostictus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Pseudopleuronectes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americanus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Pseudopleuronectes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herzensteini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Pleuronectidae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Pseudopleuronectes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obscurus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Scopthalmidae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Lepidorhombus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boscii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Saccopharyngiformes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gorbuscha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Salmoniformes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Abyssocottus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korotneffi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keta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keta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kisutch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kisutch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mykiss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[25]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tshawytscha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Oncorhynchus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tshawytscha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Salmo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salar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[10]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Salmonidae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Salmo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trutta trutta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Scombriformes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Scombridae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Thunnus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albacares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Stromateidae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Peprilus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stimillimus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Trichiuridae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Aphanopus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carbo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Scorpaeniformes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Asprocottus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herzensteini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Cottinella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boulengeri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Cyphocottus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eurystomus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Limnocottus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bergianus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Limnocottus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griseus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Limnocottus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pallidus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Abyssocottidae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Procottus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jettelesii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Agonidae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Bothragonus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swani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Agonidae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Podothecus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acipenserinus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Comephorus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Comephorus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dybowskii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Artedius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fenestralis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Artedius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harringtoni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Ascelichthys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rhodorus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Bero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elegance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Clinocottus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globiceps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Enophrys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bison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Enophrys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diceraus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Gymnocanthus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intermedius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Gymnocanthus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pistilliger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Hemilepidotus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hemilepidotus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Icelinus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borealis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Jordania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zonope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Leptocottus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armatus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Megalocottus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platycephalus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Microcottus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sellaris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Myoxocephalus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jaok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Myoxocephalus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potyacanthocephalus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Myoxocephalus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scorpius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Polar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Myoxocephalus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stelleri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Oligocottus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maculosus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Ruscarius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meanyi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Scorpaenichthys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marmoratus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Taurulus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bubalis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Triglopsis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quadricornis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Polar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Batrachocottus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Batrachocottus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multiradiatus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Batrachocottus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nikolskii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Cottocomephorus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grewingkii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Cottocomephorus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inermis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kesslerii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Cottocomephoridae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Paracottus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knerii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[6]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Cyclopteridae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Eumicrotremus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orbis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Hemiramphidae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Dermogenys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pusilla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Hemitripteridae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Blepsias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cirrhosus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Hemitripteridae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Hemitripterus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americanus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4F061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Hemitripteridae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Hemitripterus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villosus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Hemitripteridae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Nautichthys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oculofasciatus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Hexagrammidae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Hexagrammos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decagrammus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Hexagrammidae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Hexagrammos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octogrammus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Hexagrammidae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Hexagrammos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stelleri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Hexagrammidae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Ophiodon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elongatus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Hexagrammidae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Pleurogrammus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azonus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[32]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Ictaluridae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Ameiurus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Liparidae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Liparis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dennyi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Liparidae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Liparis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florae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Liparidae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Liparis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pulchellus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Liparidae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Liparis 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greeni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Psychrolutidae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Cottunculus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thomsonii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Psychrolutidae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Dasycottus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setiger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Psychrolutidae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Gilbertidia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sigalutes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Psychrolutidae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Psychrolutes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paradoxus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Rhamphocottidae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Rhamphocottus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richardsonii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Scorpaenidae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Dendrochirus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zebra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Scorpaenidae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Scorpaena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porcus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[21]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Sebastidae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Sebastes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auriculatus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Sebastidae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Sebastes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caurinus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Sebastidae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Sebastes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empaeus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Sebastidae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Sebastes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flavidus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Sebastidae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Trachyscorpia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cristulata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Triglidae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Chelidonichthys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lucerna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Triglidae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Eutrigla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gurnardus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[38]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sz w:val="20"/>
                <w:szCs w:val="20"/>
              </w:rPr>
              <w:t>Siluriformes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Gonostomatidae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Gonostoma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atlanticum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Ictaluridae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Ameiurus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Freshwater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Ictaluridae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Ictalurus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punctatus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[58]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C26A97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Stomiiformes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Aulostomidae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Aulostomus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chinensis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Gonostomatidae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Gonostoma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denudatum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Gonostomatidae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Sigmops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bathyphilus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Gonostomatidae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Sigmops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elongatus</w:t>
            </w:r>
            <w:r w:rsidRPr="00A02A7F">
              <w:rPr>
                <w:rFonts w:eastAsia="Times New Roman" w:cs="Times New Roman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Phosichthyidae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Ichthyococcus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ovatus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Argyropelecus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aculeatus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Argyropelecus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gigas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Polyipnus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polli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Sternoptyx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diaphana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Sternoptyx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pseudobscura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Sternoptychidae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Valenciennellus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tripunctulatus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Bathophilus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brevis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Borostomias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elucens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Chauliodus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danae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Echiostoma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barbatum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Eustomias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obscurus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Idiacanthus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fasciola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Malacosteus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niger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</w:t>
            </w:r>
            <w:proofErr w:type="gramStart"/>
            <w:r w:rsidRPr="00A02A7F">
              <w:rPr>
                <w:rFonts w:eastAsia="Times New Roman" w:cs="Times New Roman"/>
                <w:sz w:val="20"/>
                <w:szCs w:val="20"/>
              </w:rPr>
              <w:t>] ;</w:t>
            </w:r>
            <w:proofErr w:type="gramEnd"/>
            <w:r w:rsidRPr="00A02A7F">
              <w:rPr>
                <w:rFonts w:eastAsia="Times New Roman" w:cs="Times New Roman"/>
                <w:sz w:val="20"/>
                <w:szCs w:val="20"/>
              </w:rPr>
              <w:t xml:space="preserve"> 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Melanostomias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niger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Neonesthes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capensis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Pachystomias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microdon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Photonectes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braueri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Stomiidae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Rhadinesthes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decimus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[51]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F061C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Stylephoriformes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Stylephoridae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Stylephorus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chordatus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[52]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4F061C">
              <w:rPr>
                <w:rFonts w:eastAsia="Times New Roman" w:cs="Times New Roman"/>
                <w:bCs/>
                <w:sz w:val="20"/>
                <w:szCs w:val="20"/>
              </w:rPr>
              <w:t>Sygnathiformes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Balistidae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Canthidermis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maculata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Syngnathidae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Hippocampus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angustus</w:t>
            </w: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Syngnathidae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Hippocampus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barbouri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Syngnathidae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Nerophis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ophidion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[29]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Syngnathidae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Stigmatopora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argus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C26A97" w:rsidRDefault="00A3261A" w:rsidP="00A3261A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Syngnathidae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Syngnathus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leptorhynchus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Pelagic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Inshore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Temperate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[7]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F061C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Tetraodontiformes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Balistidae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Sufflamen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bursa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Benthic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Offshore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Tropical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Monacanthidae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Pergavor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aspricaudus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Monacanthidae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Pergavor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spilosoma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Ostraciidae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Ostracion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meleagris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Tetraodontidae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Arothron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meleagris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D33D99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[41]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F061C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Trachichthyiformes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Anoplogastridae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Anoplogaster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cornuta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color w:val="000000"/>
                <w:sz w:val="20"/>
                <w:szCs w:val="20"/>
              </w:rPr>
              <w:t>[50]</w:t>
            </w:r>
          </w:p>
        </w:tc>
      </w:tr>
      <w:tr w:rsidR="00A3261A" w:rsidRPr="00A02A7F" w:rsidTr="00A02A7F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Trachichthyidae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Hoplostethus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atlanticus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866203">
        <w:trPr>
          <w:trHeight w:val="320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Trachichthyidae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Hoplostethus</w:t>
            </w:r>
          </w:p>
        </w:tc>
        <w:tc>
          <w:tcPr>
            <w:tcW w:w="20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mediterraneus mediterraneus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483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[14]</w:t>
            </w:r>
          </w:p>
        </w:tc>
      </w:tr>
      <w:tr w:rsidR="00A3261A" w:rsidRPr="00A02A7F" w:rsidTr="00866203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4F061C" w:rsidRDefault="00A3261A" w:rsidP="00A3261A">
            <w:pPr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F061C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Zeiformes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Parazenidae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Cyttopsis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A3261A">
            <w:pPr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02A7F">
              <w:rPr>
                <w:rFonts w:eastAsia="Times New Roman" w:cs="Times New Roman"/>
                <w:i/>
                <w:iCs/>
                <w:sz w:val="20"/>
                <w:szCs w:val="20"/>
              </w:rPr>
              <w:t>roseus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478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C053DC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261A" w:rsidRPr="00A02A7F" w:rsidRDefault="00A3261A" w:rsidP="00C26A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02A7F">
              <w:rPr>
                <w:rFonts w:eastAsia="Times New Roman" w:cs="Times New Roman"/>
                <w:sz w:val="20"/>
                <w:szCs w:val="20"/>
              </w:rPr>
              <w:t>[13]</w:t>
            </w:r>
          </w:p>
        </w:tc>
      </w:tr>
    </w:tbl>
    <w:p w:rsidR="00866203" w:rsidRDefault="00D33D99" w:rsidP="00866203">
      <w:pPr>
        <w:spacing w:line="480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†</w:t>
      </w:r>
      <w:r>
        <w:rPr>
          <w:rFonts w:ascii="Times" w:hAnsi="Times" w:cs="Times"/>
          <w:color w:val="000000"/>
        </w:rPr>
        <w:t xml:space="preserve">, </w:t>
      </w:r>
      <w:r w:rsidR="00866203">
        <w:rPr>
          <w:rFonts w:ascii="Times" w:hAnsi="Times" w:cs="Times"/>
          <w:color w:val="000000"/>
        </w:rPr>
        <w:t xml:space="preserve">Adult designations include mature specimens present </w:t>
      </w:r>
      <w:r>
        <w:rPr>
          <w:rFonts w:ascii="Times" w:hAnsi="Times" w:cs="Times"/>
          <w:color w:val="000000"/>
        </w:rPr>
        <w:t xml:space="preserve">(+) </w:t>
      </w:r>
      <w:r w:rsidR="00866203">
        <w:rPr>
          <w:rFonts w:ascii="Times" w:hAnsi="Times" w:cs="Times"/>
          <w:color w:val="000000"/>
        </w:rPr>
        <w:t xml:space="preserve">in the phylogeny </w:t>
      </w:r>
      <w:proofErr w:type="gramStart"/>
      <w:r w:rsidR="00866203">
        <w:rPr>
          <w:rFonts w:ascii="Times" w:hAnsi="Times" w:cs="Times"/>
          <w:color w:val="000000"/>
        </w:rPr>
        <w:t>( Rabosky</w:t>
      </w:r>
      <w:proofErr w:type="gramEnd"/>
      <w:r w:rsidR="00866203">
        <w:rPr>
          <w:rFonts w:ascii="Times" w:hAnsi="Times" w:cs="Times"/>
          <w:color w:val="000000"/>
        </w:rPr>
        <w:t xml:space="preserve"> </w:t>
      </w:r>
      <w:r w:rsidR="00866203">
        <w:rPr>
          <w:rFonts w:ascii="Times" w:hAnsi="Times" w:cs="Times"/>
          <w:i/>
          <w:iCs/>
          <w:color w:val="000000"/>
        </w:rPr>
        <w:t>et al.</w:t>
      </w:r>
      <w:r w:rsidR="00866203">
        <w:rPr>
          <w:rFonts w:ascii="Times" w:hAnsi="Times" w:cs="Times"/>
          <w:color w:val="000000"/>
        </w:rPr>
        <w:t>, 2013), absent from the phylogeny (</w:t>
      </w:r>
      <w:r w:rsidR="004F061C">
        <w:rPr>
          <w:rFonts w:ascii="Times" w:hAnsi="Times" w:cs="Times"/>
          <w:color w:val="000000"/>
        </w:rPr>
        <w:t>–</w:t>
      </w:r>
      <w:r w:rsidR="00866203">
        <w:rPr>
          <w:rFonts w:ascii="Times" w:hAnsi="Times" w:cs="Times"/>
          <w:color w:val="000000"/>
        </w:rPr>
        <w:t>), or specimen age is unknown (</w:t>
      </w:r>
      <w:r w:rsidR="004F061C">
        <w:rPr>
          <w:rFonts w:ascii="Times" w:hAnsi="Times" w:cs="Times"/>
          <w:color w:val="000000"/>
        </w:rPr>
        <w:t>?</w:t>
      </w:r>
      <w:r w:rsidR="00866203">
        <w:rPr>
          <w:rFonts w:ascii="Times" w:hAnsi="Times" w:cs="Times"/>
          <w:color w:val="000000"/>
        </w:rPr>
        <w:t>).  ‡</w:t>
      </w:r>
      <w:r>
        <w:rPr>
          <w:rFonts w:ascii="Times" w:hAnsi="Times" w:cs="Times"/>
          <w:color w:val="000000"/>
        </w:rPr>
        <w:t>, D</w:t>
      </w:r>
      <w:r w:rsidR="00866203">
        <w:rPr>
          <w:rFonts w:ascii="Times" w:hAnsi="Times" w:cs="Times"/>
          <w:color w:val="000000"/>
        </w:rPr>
        <w:t>eep</w:t>
      </w:r>
      <w:r>
        <w:rPr>
          <w:rFonts w:ascii="Times" w:hAnsi="Times" w:cs="Times"/>
          <w:color w:val="000000"/>
        </w:rPr>
        <w:t>-</w:t>
      </w:r>
      <w:r w:rsidR="00866203">
        <w:rPr>
          <w:rFonts w:ascii="Times" w:hAnsi="Times" w:cs="Times"/>
          <w:color w:val="000000"/>
        </w:rPr>
        <w:t>water species excluded from the temperature analysis</w:t>
      </w:r>
      <w:r>
        <w:rPr>
          <w:rFonts w:ascii="Times" w:hAnsi="Times" w:cs="Times"/>
          <w:color w:val="000000"/>
        </w:rPr>
        <w:t xml:space="preserve">; </w:t>
      </w:r>
      <w:r w:rsidR="00866203">
        <w:rPr>
          <w:rFonts w:ascii="Times" w:hAnsi="Times" w:cs="Times"/>
          <w:color w:val="000000"/>
        </w:rPr>
        <w:t>§</w:t>
      </w:r>
      <w:r>
        <w:rPr>
          <w:rFonts w:ascii="Times" w:hAnsi="Times" w:cs="Times"/>
          <w:color w:val="000000"/>
        </w:rPr>
        <w:t>,</w:t>
      </w:r>
      <w:bookmarkStart w:id="0" w:name="_GoBack"/>
      <w:bookmarkEnd w:id="0"/>
      <w:r w:rsidR="00866203">
        <w:rPr>
          <w:rFonts w:ascii="Times" w:hAnsi="Times" w:cs="Times"/>
          <w:color w:val="000000"/>
        </w:rPr>
        <w:t xml:space="preserve"> species whose names appear differently in the publication; synonymized names of species listed in the phylogeny were used.</w:t>
      </w:r>
    </w:p>
    <w:p w:rsidR="00D66FEF" w:rsidRDefault="00D66FEF" w:rsidP="00A3261A">
      <w:pPr>
        <w:rPr>
          <w:rFonts w:cs="Times New Roman"/>
        </w:rPr>
        <w:sectPr w:rsidR="00D66FEF" w:rsidSect="00BD5DF7">
          <w:pgSz w:w="15840" w:h="12240" w:orient="landscape"/>
          <w:pgMar w:top="432" w:right="720" w:bottom="432" w:left="720" w:header="720" w:footer="720" w:gutter="0"/>
          <w:cols w:space="720"/>
          <w:docGrid w:linePitch="360"/>
        </w:sectPr>
      </w:pPr>
    </w:p>
    <w:p w:rsidR="00C55BB4" w:rsidRPr="00C55BB4" w:rsidRDefault="00C55BB4" w:rsidP="00C55BB4">
      <w:pPr>
        <w:spacing w:before="100" w:beforeAutospacing="1" w:after="24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Table </w:t>
      </w:r>
      <w:r w:rsidRPr="00C55BB4">
        <w:rPr>
          <w:rFonts w:eastAsia="Times New Roman" w:cs="Times New Roman"/>
          <w:b/>
        </w:rPr>
        <w:t>References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Ali, M. A., Ryder, R. A. &amp; Anctil, M. (1977) Photoreceptors and Visual Pigments as Related to Behavioral Responses and Preferred Habitats of Perches (Perca Spp.) and Pikeperches (Stizostedion Spp.). </w:t>
      </w:r>
      <w:r w:rsidRPr="00F8578A">
        <w:rPr>
          <w:rFonts w:eastAsia="Times New Roman" w:cs="Times New Roman"/>
          <w:i/>
          <w:iCs/>
        </w:rPr>
        <w:t>Journal of the Fisheries Research Board of Canada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34</w:t>
      </w:r>
      <w:r w:rsidRPr="00F8578A">
        <w:rPr>
          <w:rFonts w:eastAsia="Times New Roman" w:cs="Times New Roman"/>
        </w:rPr>
        <w:t>, 1475–1480.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Archer, S. N., Endler, J. A., J.n., L. &amp; Partridge, J. C. (1987) Visual Pigment Polymorphism in the Guppy Poecilia Reticulata.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27</w:t>
      </w:r>
      <w:r w:rsidRPr="00F8578A">
        <w:rPr>
          <w:rFonts w:eastAsia="Times New Roman" w:cs="Times New Roman"/>
        </w:rPr>
        <w:t>, 1243–1252.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Avery, J. A. &amp; Bowmaker, J. K. (1982) Visual Pigments in the Four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Eyed Fish, </w:t>
      </w:r>
      <w:r w:rsidRPr="00F8578A">
        <w:rPr>
          <w:rFonts w:eastAsia="Times New Roman" w:cs="Times New Roman"/>
          <w:i/>
          <w:iCs/>
        </w:rPr>
        <w:t>Anableps anableps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Nature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298</w:t>
      </w:r>
      <w:r w:rsidRPr="00F8578A">
        <w:rPr>
          <w:rFonts w:eastAsia="Times New Roman" w:cs="Times New Roman"/>
        </w:rPr>
        <w:t>, 62–63.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Bowmaker, J. K. &amp; Kunz, Y. W. (1987) Ultraviolet Receptors, Tetrachromatic Colour Vision and Retinal Mosaics in the Brown Trout (</w:t>
      </w:r>
      <w:r w:rsidRPr="00F8578A">
        <w:rPr>
          <w:rFonts w:eastAsia="Times New Roman" w:cs="Times New Roman"/>
          <w:i/>
          <w:iCs/>
        </w:rPr>
        <w:t>Salmo trutta</w:t>
      </w:r>
      <w:r w:rsidRPr="00F8578A">
        <w:rPr>
          <w:rFonts w:eastAsia="Times New Roman" w:cs="Times New Roman"/>
        </w:rPr>
        <w:t>): Age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Dependent Changes.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27</w:t>
      </w:r>
      <w:r w:rsidRPr="00F8578A">
        <w:rPr>
          <w:rFonts w:eastAsia="Times New Roman" w:cs="Times New Roman"/>
        </w:rPr>
        <w:t>, 2101–2108.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Bowmaker, J. K., Dartnall, H. J. A. &amp; Herring, P. J. (1988) Longwave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Sensitive Visual Pigments in Some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Fishes: Segregation of ‘Paired’ Rhodopsins and Porphyropsins.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163</w:t>
      </w:r>
      <w:r w:rsidRPr="00F8578A">
        <w:rPr>
          <w:rFonts w:eastAsia="Times New Roman" w:cs="Times New Roman"/>
        </w:rPr>
        <w:t>, 685–698.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Bowmaker, J. K., Govardovskii, V. I., Shukolyukov, S. A., L.V. Zueva, J., Hunt, D. M., Sideleva, V. G. &amp; Smirnova, O. G. (1994) Visual Pigments and the Photic Environment: The Cottoid Fish of Lake Baikal.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34</w:t>
      </w:r>
      <w:r w:rsidRPr="00F8578A">
        <w:rPr>
          <w:rFonts w:eastAsia="Times New Roman" w:cs="Times New Roman"/>
        </w:rPr>
        <w:t>, 591–605.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Britt, L. L. (2009) Ontogenetic Changes in the Visual Ecology of Northeast Pacific Marine Fishes. Ph.D., United States </w:t>
      </w:r>
      <w:r w:rsidR="00D33D99">
        <w:rPr>
          <w:rFonts w:eastAsia="Times New Roman" w:cs="Times New Roman"/>
        </w:rPr>
        <w:t>––</w:t>
      </w:r>
      <w:r w:rsidRPr="00F8578A">
        <w:rPr>
          <w:rFonts w:eastAsia="Times New Roman" w:cs="Times New Roman"/>
        </w:rPr>
        <w:t xml:space="preserve"> Washington: University of Washington.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Burkhardt, D. A., Gottesman, J., Levine, J. S. &amp; MacNichol, E. F. (1983) Cellular Mechanisms for Color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Coding in Holostean Retinas and the Evolution of Color Vision.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23</w:t>
      </w:r>
      <w:r w:rsidRPr="00F8578A">
        <w:rPr>
          <w:rFonts w:eastAsia="Times New Roman" w:cs="Times New Roman"/>
        </w:rPr>
        <w:t>, 1031–1041.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Carleton, K. L., Parry, J. W. L., Bowmaker, J. K., Hunt, D. M. &amp; Seehausen, O. (2005) Colour Vision and Speciation in Lake Victoria Cichlids of the Genus Pundamilia: Lake Victoria Cichlid Vision. </w:t>
      </w:r>
      <w:r w:rsidRPr="00F8578A">
        <w:rPr>
          <w:rFonts w:eastAsia="Times New Roman" w:cs="Times New Roman"/>
          <w:i/>
          <w:iCs/>
        </w:rPr>
        <w:t>Molecular Ecology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14</w:t>
      </w:r>
      <w:r w:rsidRPr="00F8578A">
        <w:rPr>
          <w:rFonts w:eastAsia="Times New Roman" w:cs="Times New Roman"/>
        </w:rPr>
        <w:t>, 4341–4353.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Cheng, C. L., Flamarique, I. N., Hárosi, F. I., Rickers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Haunerland, J. &amp; Haunerland, N. H. (2006) Photoreceptor Layer of Salmonid Fishes: Transformation and Loss of Single Cones in Juvenile Fish. </w:t>
      </w:r>
      <w:r w:rsidRPr="00F8578A">
        <w:rPr>
          <w:rFonts w:eastAsia="Times New Roman" w:cs="Times New Roman"/>
          <w:i/>
          <w:iCs/>
        </w:rPr>
        <w:t>The Journal of Comparative Neurology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495</w:t>
      </w:r>
      <w:r w:rsidRPr="00F8578A">
        <w:rPr>
          <w:rFonts w:eastAsia="Times New Roman" w:cs="Times New Roman"/>
        </w:rPr>
        <w:t>, 213–235.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Collins, B. A. &amp; Macnichol, E. F. (1984) Morphological Observations and Microspectrophotometric Data from Photoreceptors in the Retina of the Sea Raven, </w:t>
      </w:r>
      <w:r w:rsidRPr="00F8578A">
        <w:rPr>
          <w:rFonts w:eastAsia="Times New Roman" w:cs="Times New Roman"/>
          <w:i/>
          <w:iCs/>
        </w:rPr>
        <w:t>Hemitripterus americanus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The Biological Bulletin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167</w:t>
      </w:r>
      <w:r w:rsidRPr="00F8578A">
        <w:rPr>
          <w:rFonts w:eastAsia="Times New Roman" w:cs="Times New Roman"/>
        </w:rPr>
        <w:t>, 437–444.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Cummings, M. &amp; Partridge, J. (2001) Visual Pigments and Optical Habitats of Surfperch (Embiotocidae) in the California Kelp Forest.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187</w:t>
      </w:r>
      <w:r w:rsidRPr="00F8578A">
        <w:rPr>
          <w:rFonts w:eastAsia="Times New Roman" w:cs="Times New Roman"/>
        </w:rPr>
        <w:t>, 875–889.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lastRenderedPageBreak/>
        <w:t>Douglas, R. H. &amp; Partridge, J. C. (1997) On the Visual Pigments of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Fish. </w:t>
      </w:r>
      <w:r w:rsidRPr="00F8578A">
        <w:rPr>
          <w:rFonts w:eastAsia="Times New Roman" w:cs="Times New Roman"/>
          <w:i/>
          <w:iCs/>
        </w:rPr>
        <w:t>Journal of Fish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50</w:t>
      </w:r>
      <w:r w:rsidRPr="00F8578A">
        <w:rPr>
          <w:rFonts w:eastAsia="Times New Roman" w:cs="Times New Roman"/>
        </w:rPr>
        <w:t>, 68–85.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Douglas, R. H., Partridge, J. C. &amp; Hope, A. J. (1995) Visual and Lenticular Pigments in the Eyes of Demersal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177</w:t>
      </w:r>
      <w:r w:rsidRPr="00F8578A">
        <w:rPr>
          <w:rFonts w:eastAsia="Times New Roman" w:cs="Times New Roman"/>
        </w:rPr>
        <w:t>, 111–122.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Fernald, R. D. &amp; Liebman, P. A. (1980) Visual Receptor Pigments in the African Cichlid Fish, </w:t>
      </w:r>
      <w:r w:rsidRPr="00F8578A">
        <w:rPr>
          <w:rFonts w:eastAsia="Times New Roman" w:cs="Times New Roman"/>
          <w:i/>
          <w:iCs/>
        </w:rPr>
        <w:t>Haplochromis Burtoni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20</w:t>
      </w:r>
      <w:r w:rsidRPr="00F8578A">
        <w:rPr>
          <w:rFonts w:eastAsia="Times New Roman" w:cs="Times New Roman"/>
        </w:rPr>
        <w:t>, 857–864.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Fernandez, H. R. C. (1979) Visual Pigments of Bioluminescent and Nonbioluminescent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19</w:t>
      </w:r>
      <w:r w:rsidRPr="00F8578A">
        <w:rPr>
          <w:rFonts w:eastAsia="Times New Roman" w:cs="Times New Roman"/>
        </w:rPr>
        <w:t>, 589–592.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Flamarique, I. N. (2005) Temporal Shifts in Visual Pigment Absorbance in the Retina of Pacific Salmon.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191</w:t>
      </w:r>
      <w:r w:rsidRPr="00F8578A">
        <w:rPr>
          <w:rFonts w:eastAsia="Times New Roman" w:cs="Times New Roman"/>
        </w:rPr>
        <w:t>, 37–49.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Flamarique, I. N. &amp; Hárosi, F. I. (2000) Photoreceptors, Visual Pigments, and Ellipsosomes in the Killifish, </w:t>
      </w:r>
      <w:r w:rsidRPr="00F8578A">
        <w:rPr>
          <w:rFonts w:eastAsia="Times New Roman" w:cs="Times New Roman"/>
          <w:i/>
          <w:iCs/>
        </w:rPr>
        <w:t>Fundulus heteroclitus</w:t>
      </w:r>
      <w:r w:rsidRPr="00F8578A">
        <w:rPr>
          <w:rFonts w:eastAsia="Times New Roman" w:cs="Times New Roman"/>
        </w:rPr>
        <w:t xml:space="preserve">: A Microspectrophotometric and Histological Study.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17</w:t>
      </w:r>
      <w:r w:rsidRPr="00F8578A">
        <w:rPr>
          <w:rFonts w:eastAsia="Times New Roman" w:cs="Times New Roman"/>
        </w:rPr>
        <w:t>, 403–420.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Fritsches, K. A., Partridge, J. C., Pettigrew, J. D. &amp; Marshall, N. J. (2000) Colour Vision in Billfish. </w:t>
      </w:r>
      <w:r w:rsidRPr="00F8578A">
        <w:rPr>
          <w:rFonts w:eastAsia="Times New Roman" w:cs="Times New Roman"/>
          <w:i/>
          <w:iCs/>
        </w:rPr>
        <w:t>Philosophical Transactions of the Royal Society of London B: Biological Sciences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355</w:t>
      </w:r>
      <w:r w:rsidRPr="00F8578A">
        <w:rPr>
          <w:rFonts w:eastAsia="Times New Roman" w:cs="Times New Roman"/>
        </w:rPr>
        <w:t>, 1253–1256.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Gerlach, T., Theobald, J., Hart, N. S., Collin, S. P. &amp; Michiels, N. K. (2016) Fluorescence Characterisation and Visual Ecology of Pseudocheilinid Wrasses. </w:t>
      </w:r>
      <w:r w:rsidRPr="00F8578A">
        <w:rPr>
          <w:rFonts w:eastAsia="Times New Roman" w:cs="Times New Roman"/>
          <w:i/>
          <w:iCs/>
        </w:rPr>
        <w:t>Frontiers in Zoology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13</w:t>
      </w:r>
      <w:r w:rsidRPr="00F8578A">
        <w:rPr>
          <w:rFonts w:eastAsia="Times New Roman" w:cs="Times New Roman"/>
        </w:rPr>
        <w:t>, 13.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Govardovskii, V. I. &amp; Zueva, L. V. (1988) Photoreceptors and Visual Pigments in Seven Species of Fishes from the Black Sea. </w:t>
      </w:r>
      <w:r w:rsidRPr="00F8578A">
        <w:rPr>
          <w:rFonts w:eastAsia="Times New Roman" w:cs="Times New Roman"/>
          <w:i/>
          <w:iCs/>
        </w:rPr>
        <w:t>Journal of Evolutionary Biochemsitry and Physiology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24</w:t>
      </w:r>
      <w:r w:rsidRPr="00F8578A">
        <w:rPr>
          <w:rFonts w:eastAsia="Times New Roman" w:cs="Times New Roman"/>
        </w:rPr>
        <w:t>, 436–440.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Govardovskii, V. I., Röhlich, P., Szél, Á. &amp; Zueva, L. V. (1992) Immunocytochemical Reactivity of Rod and Cone Visual Pigments in the Sturgeon Retina.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8</w:t>
      </w:r>
      <w:r w:rsidRPr="00F8578A">
        <w:rPr>
          <w:rFonts w:eastAsia="Times New Roman" w:cs="Times New Roman"/>
        </w:rPr>
        <w:t>, 531–537.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Hashimoto, Y., Harosi, F. I., Ueki, K. &amp; Fukurotani, K.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K. (1988) Ultra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Violet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Sensitive Cones in the Color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Coding Systems of Cyprinid Retinas. </w:t>
      </w:r>
      <w:r w:rsidRPr="00F8578A">
        <w:rPr>
          <w:rFonts w:eastAsia="Times New Roman" w:cs="Times New Roman"/>
          <w:i/>
          <w:iCs/>
        </w:rPr>
        <w:t>Neuroscience Research Supplements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8</w:t>
      </w:r>
      <w:r w:rsidRPr="00F8578A">
        <w:rPr>
          <w:rFonts w:eastAsia="Times New Roman" w:cs="Times New Roman"/>
        </w:rPr>
        <w:t>, S81–S95.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Hawryshyn, C. W. &amp; Harosi, F. I. (1991) Ultraviolet Photoreception in Carp: Microspectrophotometry and Behaviorally Determined Action Spectra.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31</w:t>
      </w:r>
      <w:r w:rsidRPr="00F8578A">
        <w:rPr>
          <w:rFonts w:eastAsia="Times New Roman" w:cs="Times New Roman"/>
        </w:rPr>
        <w:t>, 567–576.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Hawryshyn, C. W. &amp; Hárosi, F. I. (1994) Spectral Characteristics of Visual Pigments in Rainbow Trout (</w:t>
      </w:r>
      <w:r w:rsidRPr="00F8578A">
        <w:rPr>
          <w:rFonts w:eastAsia="Times New Roman" w:cs="Times New Roman"/>
          <w:i/>
          <w:iCs/>
        </w:rPr>
        <w:t>Oncorhynchus mykiss</w:t>
      </w:r>
      <w:r w:rsidRPr="00F8578A">
        <w:rPr>
          <w:rFonts w:eastAsia="Times New Roman" w:cs="Times New Roman"/>
        </w:rPr>
        <w:t xml:space="preserve">).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34</w:t>
      </w:r>
      <w:r w:rsidRPr="00F8578A">
        <w:rPr>
          <w:rFonts w:eastAsia="Times New Roman" w:cs="Times New Roman"/>
        </w:rPr>
        <w:t>, 1385–1392.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lastRenderedPageBreak/>
        <w:t xml:space="preserve">Hawryshyn, C. W., Arnold, M. G., McFarland, W. N. &amp; Loew, E. R. (1988) Aspects of Color Vision in Bluegill Sunfish </w:t>
      </w:r>
      <w:r w:rsidRPr="00F8578A">
        <w:rPr>
          <w:rFonts w:eastAsia="Times New Roman" w:cs="Times New Roman"/>
          <w:i/>
          <w:iCs/>
        </w:rPr>
        <w:t>Lepomis macrochirus</w:t>
      </w:r>
      <w:r w:rsidRPr="00F8578A">
        <w:rPr>
          <w:rFonts w:eastAsia="Times New Roman" w:cs="Times New Roman"/>
        </w:rPr>
        <w:t xml:space="preserve">:  Ecological and Evolutionary Relevance.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164</w:t>
      </w:r>
      <w:r w:rsidRPr="00F8578A">
        <w:rPr>
          <w:rFonts w:eastAsia="Times New Roman" w:cs="Times New Roman"/>
        </w:rPr>
        <w:t>, 107–116.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Hope, A. J., Partridge, J. C. &amp; Hayes, P. K. (1998) Switch in Rod Opsin Gene Expression in the European Eel, </w:t>
      </w:r>
      <w:r w:rsidRPr="00F8578A">
        <w:rPr>
          <w:rFonts w:eastAsia="Times New Roman" w:cs="Times New Roman"/>
          <w:i/>
          <w:iCs/>
        </w:rPr>
        <w:t xml:space="preserve">Anguilla anguilla </w:t>
      </w:r>
      <w:r w:rsidRPr="00F8578A">
        <w:rPr>
          <w:rFonts w:eastAsia="Times New Roman" w:cs="Times New Roman"/>
        </w:rPr>
        <w:t xml:space="preserve">(L.). </w:t>
      </w:r>
      <w:r w:rsidRPr="00F8578A">
        <w:rPr>
          <w:rFonts w:eastAsia="Times New Roman" w:cs="Times New Roman"/>
          <w:i/>
          <w:iCs/>
        </w:rPr>
        <w:t>Proceedings of the Royal Society of London B: Biological Sciences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265</w:t>
      </w:r>
      <w:r w:rsidRPr="00F8578A">
        <w:rPr>
          <w:rFonts w:eastAsia="Times New Roman" w:cs="Times New Roman"/>
        </w:rPr>
        <w:t>, 869–874.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Hurtado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Gonzales, J. L., Loew, E. R. &amp; Uy, J. A. C. (2014) Variation in the Visual Habitat May Mediate the Maintenance of Color Polymorphism in a Poeciliid Fish. </w:t>
      </w:r>
      <w:r w:rsidRPr="00F8578A">
        <w:rPr>
          <w:rFonts w:eastAsia="Times New Roman" w:cs="Times New Roman"/>
          <w:i/>
          <w:iCs/>
        </w:rPr>
        <w:t>PLoS ONE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9</w:t>
      </w:r>
      <w:r w:rsidRPr="00F8578A">
        <w:rPr>
          <w:rFonts w:eastAsia="Times New Roman" w:cs="Times New Roman"/>
        </w:rPr>
        <w:t>, e101497.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Jokela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Määttä, M., Smura, T., Aaltonen, A., Ala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Laurila, P. &amp; Donner, K. (2007) Visual Pigments of Baltic Sea Fishes of Marine and Limnic Origin.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24</w:t>
      </w:r>
      <w:r w:rsidRPr="00F8578A">
        <w:rPr>
          <w:rFonts w:eastAsia="Times New Roman" w:cs="Times New Roman"/>
        </w:rPr>
        <w:t>, 389–398.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Jordan, R., Kellogg, K., Howe, D., Juanes, F., Stauffer, J. &amp; Loew, E. (2006) Photopigment Spectral Absorbance of Lake Malawi Cichlids. </w:t>
      </w:r>
      <w:r w:rsidRPr="00F8578A">
        <w:rPr>
          <w:rFonts w:eastAsia="Times New Roman" w:cs="Times New Roman"/>
          <w:i/>
          <w:iCs/>
        </w:rPr>
        <w:t>Journal of Fish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68</w:t>
      </w:r>
      <w:r w:rsidRPr="00F8578A">
        <w:rPr>
          <w:rFonts w:eastAsia="Times New Roman" w:cs="Times New Roman"/>
        </w:rPr>
        <w:t>, 1291–1299.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Kleinschmidt, J. &amp; Harosi, F. I. (1992) Anion Sensitivity and Spectral Tuning of Cone Visual Pigments in Situ. </w:t>
      </w:r>
      <w:r w:rsidRPr="00F8578A">
        <w:rPr>
          <w:rFonts w:eastAsia="Times New Roman" w:cs="Times New Roman"/>
          <w:i/>
          <w:iCs/>
        </w:rPr>
        <w:t>Proceedings of the National Academy of Sciences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89</w:t>
      </w:r>
      <w:r w:rsidRPr="00F8578A">
        <w:rPr>
          <w:rFonts w:eastAsia="Times New Roman" w:cs="Times New Roman"/>
        </w:rPr>
        <w:t>, 9181–9185.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Kondrashev, S. L. (2010) Spectral Sensitivity and Visual Pigments of Retinal Photoreceptors in Near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Shore Fishes of the Sea of Japan. </w:t>
      </w:r>
      <w:r w:rsidRPr="00F8578A">
        <w:rPr>
          <w:rFonts w:eastAsia="Times New Roman" w:cs="Times New Roman"/>
          <w:i/>
          <w:iCs/>
        </w:rPr>
        <w:t>Russian Journal of Marine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36</w:t>
      </w:r>
      <w:r w:rsidRPr="00F8578A">
        <w:rPr>
          <w:rFonts w:eastAsia="Times New Roman" w:cs="Times New Roman"/>
        </w:rPr>
        <w:t>, 443–451.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Kondrashev, S. L., Gnyubkina, V. P. &amp; Zueva, L. V. (2012) Structure and Spectral Sensitivity of Photoreceptors of Two Anchovy Species: </w:t>
      </w:r>
      <w:r w:rsidRPr="00F8578A">
        <w:rPr>
          <w:rFonts w:eastAsia="Times New Roman" w:cs="Times New Roman"/>
          <w:i/>
          <w:iCs/>
        </w:rPr>
        <w:t>Engraulis japonicus</w:t>
      </w:r>
      <w:r w:rsidRPr="00F8578A">
        <w:rPr>
          <w:rFonts w:eastAsia="Times New Roman" w:cs="Times New Roman"/>
        </w:rPr>
        <w:t xml:space="preserve"> and </w:t>
      </w:r>
      <w:r w:rsidRPr="00F8578A">
        <w:rPr>
          <w:rFonts w:eastAsia="Times New Roman" w:cs="Times New Roman"/>
          <w:i/>
          <w:iCs/>
        </w:rPr>
        <w:t>Engraulis encrasicolus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68</w:t>
      </w:r>
      <w:r w:rsidRPr="00F8578A">
        <w:rPr>
          <w:rFonts w:eastAsia="Times New Roman" w:cs="Times New Roman"/>
        </w:rPr>
        <w:t>, 19–27.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Kondrashev, S. L., Gnyubkina, V. P. &amp; Kornienko, M. S. (2017) The Spectral Sensitivity of the Retinal Photoreceptors of the Asiatic Smelt </w:t>
      </w:r>
      <w:r w:rsidRPr="00F8578A">
        <w:rPr>
          <w:rFonts w:eastAsia="Times New Roman" w:cs="Times New Roman"/>
          <w:i/>
          <w:iCs/>
        </w:rPr>
        <w:t>Osmerus dentex</w:t>
      </w:r>
      <w:r w:rsidRPr="00F8578A">
        <w:rPr>
          <w:rFonts w:eastAsia="Times New Roman" w:cs="Times New Roman"/>
        </w:rPr>
        <w:t xml:space="preserve"> (Steindachner et Kner, 1870). </w:t>
      </w:r>
      <w:r w:rsidRPr="00F8578A">
        <w:rPr>
          <w:rFonts w:eastAsia="Times New Roman" w:cs="Times New Roman"/>
          <w:i/>
          <w:iCs/>
        </w:rPr>
        <w:t>Russian Journal of Marine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43</w:t>
      </w:r>
      <w:r w:rsidRPr="00F8578A">
        <w:rPr>
          <w:rFonts w:eastAsia="Times New Roman" w:cs="Times New Roman"/>
        </w:rPr>
        <w:t>, 286–292.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Körner, K. E., Schlupp, I., Plath, M. &amp; Loew, E. R. (2006) Spectral Sensitivity of Mollies: Comparing Surface</w:t>
      </w:r>
      <w:r w:rsidRPr="00F8578A">
        <w:rPr>
          <w:rFonts w:ascii="Cambria Math" w:eastAsia="Times New Roman" w:hAnsi="Cambria Math" w:cs="Cambria Math"/>
        </w:rPr>
        <w:t>‐</w:t>
      </w:r>
      <w:r w:rsidRPr="00F8578A">
        <w:rPr>
          <w:rFonts w:eastAsia="Times New Roman" w:cs="Times New Roman"/>
        </w:rPr>
        <w:t xml:space="preserve"> and Cave</w:t>
      </w:r>
      <w:r w:rsidRPr="00F8578A">
        <w:rPr>
          <w:rFonts w:ascii="Cambria Math" w:eastAsia="Times New Roman" w:hAnsi="Cambria Math" w:cs="Cambria Math"/>
        </w:rPr>
        <w:t>‐</w:t>
      </w:r>
      <w:r w:rsidRPr="00F8578A">
        <w:rPr>
          <w:rFonts w:eastAsia="Times New Roman" w:cs="Times New Roman"/>
        </w:rPr>
        <w:t xml:space="preserve">dwelling Atlantic Mollies, </w:t>
      </w:r>
      <w:r w:rsidRPr="00F8578A">
        <w:rPr>
          <w:rFonts w:eastAsia="Times New Roman" w:cs="Times New Roman"/>
          <w:i/>
          <w:iCs/>
        </w:rPr>
        <w:t>Poecilia mexicana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Journal of Fish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69</w:t>
      </w:r>
      <w:r w:rsidRPr="00F8578A">
        <w:rPr>
          <w:rFonts w:eastAsia="Times New Roman" w:cs="Times New Roman"/>
        </w:rPr>
        <w:t>, 54–65.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Levine, J. S. &amp; MacNichol, E. F. (1979) Visual Pigments in Teleost Fishes: Effects of Habitat, Microhabitat, and Behavior on Visual System Evolution. </w:t>
      </w:r>
      <w:r w:rsidRPr="00F8578A">
        <w:rPr>
          <w:rFonts w:eastAsia="Times New Roman" w:cs="Times New Roman"/>
          <w:i/>
          <w:iCs/>
        </w:rPr>
        <w:t>Sensory Processes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</w:t>
      </w:r>
      <w:r w:rsidRPr="00F8578A">
        <w:rPr>
          <w:rFonts w:eastAsia="Times New Roman" w:cs="Times New Roman"/>
        </w:rPr>
        <w:t>, 95–131.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Levine, J. S., Lobel, P. S. &amp; MacNichol, E. F. (1980) Visual Communication in Fishes. In </w:t>
      </w:r>
      <w:r w:rsidRPr="00F8578A">
        <w:rPr>
          <w:rFonts w:eastAsia="Times New Roman" w:cs="Times New Roman"/>
          <w:i/>
          <w:iCs/>
        </w:rPr>
        <w:t>Environmental Physiology of Fishes</w:t>
      </w:r>
      <w:r w:rsidRPr="00F8578A">
        <w:rPr>
          <w:rFonts w:eastAsia="Times New Roman" w:cs="Times New Roman"/>
        </w:rPr>
        <w:t xml:space="preserve"> NATO Advanced Study Institutes Series, pp. 447–475 Springer, Boston, MA.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lastRenderedPageBreak/>
        <w:t xml:space="preserve">Loew, E. R. &amp; Lythgoe, J. N. (1978) The Ecology of Cone Pigments in Teleost Fishes.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18</w:t>
      </w:r>
      <w:r w:rsidRPr="00F8578A">
        <w:rPr>
          <w:rFonts w:eastAsia="Times New Roman" w:cs="Times New Roman"/>
        </w:rPr>
        <w:t>, 715–722.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Loew, E. R. &amp; Sillman, A. J. (1993) Age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Related Changes in the Visual Pigments of the White Sturgeon (</w:t>
      </w:r>
      <w:r w:rsidRPr="00F8578A">
        <w:rPr>
          <w:rFonts w:eastAsia="Times New Roman" w:cs="Times New Roman"/>
          <w:i/>
          <w:iCs/>
        </w:rPr>
        <w:t>Acipenser transmontanus</w:t>
      </w:r>
      <w:r w:rsidRPr="00F8578A">
        <w:rPr>
          <w:rFonts w:eastAsia="Times New Roman" w:cs="Times New Roman"/>
        </w:rPr>
        <w:t xml:space="preserve">). </w:t>
      </w:r>
      <w:r w:rsidRPr="00F8578A">
        <w:rPr>
          <w:rFonts w:eastAsia="Times New Roman" w:cs="Times New Roman"/>
          <w:i/>
          <w:iCs/>
        </w:rPr>
        <w:t>Canadian Journal of Zoology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71</w:t>
      </w:r>
      <w:r w:rsidRPr="00F8578A">
        <w:rPr>
          <w:rFonts w:eastAsia="Times New Roman" w:cs="Times New Roman"/>
        </w:rPr>
        <w:t>, 1552–1557.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Loew, E. R., McFarland, W. N. &amp; Margulies, D. (2002) Developmental Changes in the Visual Pigments of the Yellowfin Tuna, </w:t>
      </w:r>
      <w:r w:rsidRPr="00F8578A">
        <w:rPr>
          <w:rFonts w:eastAsia="Times New Roman" w:cs="Times New Roman"/>
          <w:i/>
          <w:iCs/>
        </w:rPr>
        <w:t>Thunnus albacares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Marine and Freshwater Behaviour and Physiology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35</w:t>
      </w:r>
      <w:r w:rsidRPr="00F8578A">
        <w:rPr>
          <w:rFonts w:eastAsia="Times New Roman" w:cs="Times New Roman"/>
        </w:rPr>
        <w:t>, 235–246.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Losey, G. S., McFarland, W. N., Loew, E. R., Zamzow, J. P., Nelson, P. A., Marshall, N. J. &amp; Montgomery, W. L. (2003) Visual Biology of Hawaiian Coral Reef Fishes. I. Ocular Transmission and Visual Pigments. </w:t>
      </w:r>
      <w:r w:rsidRPr="00F8578A">
        <w:rPr>
          <w:rFonts w:eastAsia="Times New Roman" w:cs="Times New Roman"/>
          <w:i/>
          <w:iCs/>
        </w:rPr>
        <w:t>Copeia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2003</w:t>
      </w:r>
      <w:r w:rsidRPr="00F8578A">
        <w:rPr>
          <w:rFonts w:eastAsia="Times New Roman" w:cs="Times New Roman"/>
        </w:rPr>
        <w:t>, 433–454.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Lythgoe, J. N. &amp; Partridge, J. C. (1989) Visual Pigments and the Acquisition of Visual Information. </w:t>
      </w:r>
      <w:r w:rsidRPr="00F8578A">
        <w:rPr>
          <w:rFonts w:eastAsia="Times New Roman" w:cs="Times New Roman"/>
          <w:i/>
          <w:iCs/>
        </w:rPr>
        <w:t>Journal of Experimental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146</w:t>
      </w:r>
      <w:r w:rsidRPr="00F8578A">
        <w:rPr>
          <w:rFonts w:eastAsia="Times New Roman" w:cs="Times New Roman"/>
        </w:rPr>
        <w:t>, 1–20.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Lythgoe, J. N., Muntz, W. R. A., Partridge, J. C., Shand, J. &amp; Williams, D. M. (1994) The Ecology of the Visual Pigments of Snappers (Lutjanidae) on the Great Barrier Reef.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174</w:t>
      </w:r>
      <w:r w:rsidRPr="00F8578A">
        <w:rPr>
          <w:rFonts w:eastAsia="Times New Roman" w:cs="Times New Roman"/>
        </w:rPr>
        <w:t>, 461–467.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McFarland, W. N. &amp; Loew, E. R. (1994) Ultraviolet Visual Pigments in Marine Fishes of the Family Pomacentridae.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34</w:t>
      </w:r>
      <w:r w:rsidRPr="00F8578A">
        <w:rPr>
          <w:rFonts w:eastAsia="Times New Roman" w:cs="Times New Roman"/>
        </w:rPr>
        <w:t>, 1393–1396.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Mitchem, L. D., Stanis, S., Zhou, M., Loew, E., Epifanio, J. M. &amp; Fuller, R. C. Seeing Red: Color Vision in the Largemouth Bass. </w:t>
      </w:r>
      <w:r w:rsidRPr="00F8578A">
        <w:rPr>
          <w:rFonts w:eastAsia="Times New Roman" w:cs="Times New Roman"/>
          <w:i/>
          <w:iCs/>
        </w:rPr>
        <w:t>Current Zoology</w:t>
      </w:r>
      <w:r w:rsidRPr="00F8578A">
        <w:rPr>
          <w:rFonts w:eastAsia="Times New Roman" w:cs="Times New Roman"/>
        </w:rPr>
        <w:t>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Miyazaki, T., Kondrashev, S. L. &amp; Tsuchiya, T. (2018) Visual Pigment Genes and Absorbance Spectra in the Japanese Sardine </w:t>
      </w:r>
      <w:r w:rsidRPr="00F8578A">
        <w:rPr>
          <w:rFonts w:eastAsia="Times New Roman" w:cs="Times New Roman"/>
          <w:i/>
          <w:iCs/>
        </w:rPr>
        <w:t>Sardinops melanostictus</w:t>
      </w:r>
      <w:r w:rsidRPr="00F8578A">
        <w:rPr>
          <w:rFonts w:eastAsia="Times New Roman" w:cs="Times New Roman"/>
        </w:rPr>
        <w:t xml:space="preserve"> (Teleostei: Clupeiformes). </w:t>
      </w:r>
      <w:r w:rsidRPr="00F8578A">
        <w:rPr>
          <w:rFonts w:eastAsia="Times New Roman" w:cs="Times New Roman"/>
          <w:i/>
          <w:iCs/>
        </w:rPr>
        <w:t>Comparative Biochemistry and Physiology Part B: Biochemistry and Molecular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218</w:t>
      </w:r>
      <w:r w:rsidRPr="00F8578A">
        <w:rPr>
          <w:rFonts w:eastAsia="Times New Roman" w:cs="Times New Roman"/>
        </w:rPr>
        <w:t>, 54–63.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Mosk, V., Thomas, N., Hart, N. S., Partridge, J. C., Beazley, L. D. &amp; Shand, J. (2007) Spectral Sensitivities of the Seahorses </w:t>
      </w:r>
      <w:r w:rsidRPr="00F8578A">
        <w:rPr>
          <w:rFonts w:eastAsia="Times New Roman" w:cs="Times New Roman"/>
          <w:i/>
          <w:iCs/>
        </w:rPr>
        <w:t>Hippocampus subelongatus</w:t>
      </w:r>
      <w:r w:rsidRPr="00F8578A">
        <w:rPr>
          <w:rFonts w:eastAsia="Times New Roman" w:cs="Times New Roman"/>
        </w:rPr>
        <w:t xml:space="preserve"> and </w:t>
      </w:r>
      <w:r w:rsidRPr="00F8578A">
        <w:rPr>
          <w:rFonts w:eastAsia="Times New Roman" w:cs="Times New Roman"/>
          <w:i/>
          <w:iCs/>
        </w:rPr>
        <w:t>Hippocampus barbouri</w:t>
      </w:r>
      <w:r w:rsidRPr="00F8578A">
        <w:rPr>
          <w:rFonts w:eastAsia="Times New Roman" w:cs="Times New Roman"/>
        </w:rPr>
        <w:t xml:space="preserve"> and the Pipefish </w:t>
      </w:r>
      <w:r w:rsidRPr="00F8578A">
        <w:rPr>
          <w:rFonts w:eastAsia="Times New Roman" w:cs="Times New Roman"/>
          <w:i/>
          <w:iCs/>
        </w:rPr>
        <w:t>Stigmatopora argus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24</w:t>
      </w:r>
      <w:r w:rsidRPr="00F8578A">
        <w:rPr>
          <w:rFonts w:eastAsia="Times New Roman" w:cs="Times New Roman"/>
        </w:rPr>
        <w:t>, 345–354.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Parry, J. W. L., Peirson, S. N., Wilkens, H. &amp; Bowmaker, J. K. (2003) Multiple Photopigments from the Mexican Blind Cavefish, </w:t>
      </w:r>
      <w:r w:rsidRPr="00F8578A">
        <w:rPr>
          <w:rFonts w:eastAsia="Times New Roman" w:cs="Times New Roman"/>
          <w:i/>
          <w:iCs/>
        </w:rPr>
        <w:t>Astyanax fasciatus</w:t>
      </w:r>
      <w:r w:rsidRPr="00F8578A">
        <w:rPr>
          <w:rFonts w:eastAsia="Times New Roman" w:cs="Times New Roman"/>
        </w:rPr>
        <w:t xml:space="preserve">: A Microspectrophotometric Study.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43</w:t>
      </w:r>
      <w:r w:rsidRPr="00F8578A">
        <w:rPr>
          <w:rFonts w:eastAsia="Times New Roman" w:cs="Times New Roman"/>
        </w:rPr>
        <w:t>, 31–41.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Parry, J. W. L., Carleton, K. L., Spady, T., Carboo, A., Hunt, D. M. &amp; Bowmaker, J. K. (2005) Mix and Match Color Vision: Tuning Spectral Sensitivity by Differential Opsin Gene Expression in Lake Malawi Cichlids. </w:t>
      </w:r>
      <w:r w:rsidRPr="00F8578A">
        <w:rPr>
          <w:rFonts w:eastAsia="Times New Roman" w:cs="Times New Roman"/>
          <w:i/>
          <w:iCs/>
        </w:rPr>
        <w:t>Current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15</w:t>
      </w:r>
      <w:r w:rsidRPr="00F8578A">
        <w:rPr>
          <w:rFonts w:eastAsia="Times New Roman" w:cs="Times New Roman"/>
        </w:rPr>
        <w:t>, 1734–1739.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Partridge, J. C., Archer, S. N. &amp; Lythgoe, J. N. (1988) Visual Pigments in the Individual Rods of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162</w:t>
      </w:r>
      <w:r w:rsidRPr="00F8578A">
        <w:rPr>
          <w:rFonts w:eastAsia="Times New Roman" w:cs="Times New Roman"/>
        </w:rPr>
        <w:t>, 543–550.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lastRenderedPageBreak/>
        <w:t>Partridge, J. C., Shand, J., Archer, S. N., Lythgoe, J. N. &amp; van Groningen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Luyben, W. (1989) Interspecific Variation in the Visual Pigments of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164</w:t>
      </w:r>
      <w:r w:rsidRPr="00F8578A">
        <w:rPr>
          <w:rFonts w:eastAsia="Times New Roman" w:cs="Times New Roman"/>
        </w:rPr>
        <w:t>, 513–529.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Partridge, J. C., Archer, S. N. &amp; Vanoostrum, J. (1992) Single and Multiple Visual Pigments in Deep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Sea Fishes. </w:t>
      </w:r>
      <w:r w:rsidRPr="00F8578A">
        <w:rPr>
          <w:rFonts w:eastAsia="Times New Roman" w:cs="Times New Roman"/>
          <w:i/>
          <w:iCs/>
        </w:rPr>
        <w:t>Journal of the Marine Biological Association of the United Kingdom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72</w:t>
      </w:r>
      <w:r w:rsidRPr="00F8578A">
        <w:rPr>
          <w:rFonts w:eastAsia="Times New Roman" w:cs="Times New Roman"/>
        </w:rPr>
        <w:t>, 113.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Pointer, M. A., Cheng, C.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H. C., Bowmaker, J. K., Parry, J. W. L., Soto, N., Jeffery, G., Cowing, J. A. &amp; Hunt, D. M. (2005) Adaptations to an Extreme Environment: Retinal Organisation and Spectral Properties of Photoreceptors in Antarctic Notothenioid Fish. </w:t>
      </w:r>
      <w:r w:rsidRPr="00F8578A">
        <w:rPr>
          <w:rFonts w:eastAsia="Times New Roman" w:cs="Times New Roman"/>
          <w:i/>
          <w:iCs/>
        </w:rPr>
        <w:t>Journal of Experimental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208</w:t>
      </w:r>
      <w:r w:rsidRPr="00F8578A">
        <w:rPr>
          <w:rFonts w:eastAsia="Times New Roman" w:cs="Times New Roman"/>
        </w:rPr>
        <w:t>, 2363–2376.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Reckel, F., Melzer, R. R., Parry, J. W. L. &amp; Bowmaker, J. K. (2002) The Retina of Five Atherinomorph Teleosts: Photoreceptors, Patterns and Spectral Sensitivities. </w:t>
      </w:r>
      <w:r w:rsidRPr="00F8578A">
        <w:rPr>
          <w:rFonts w:eastAsia="Times New Roman" w:cs="Times New Roman"/>
          <w:i/>
          <w:iCs/>
        </w:rPr>
        <w:t>Brain, Behavior and Evolution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60</w:t>
      </w:r>
      <w:r w:rsidRPr="00F8578A">
        <w:rPr>
          <w:rFonts w:eastAsia="Times New Roman" w:cs="Times New Roman"/>
        </w:rPr>
        <w:t>, 249–264.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Shand, J. (1993) Changes in the Spectral Absorption of Cone Visual Pigments during the Settlement of the Goatfish </w:t>
      </w:r>
      <w:r w:rsidRPr="00F8578A">
        <w:rPr>
          <w:rFonts w:eastAsia="Times New Roman" w:cs="Times New Roman"/>
          <w:i/>
          <w:iCs/>
        </w:rPr>
        <w:t>Upeneus tragula</w:t>
      </w:r>
      <w:r w:rsidRPr="00F8578A">
        <w:rPr>
          <w:rFonts w:eastAsia="Times New Roman" w:cs="Times New Roman"/>
        </w:rPr>
        <w:t xml:space="preserve">: The Loss of Red Sensitivity as a Benthic Existence Begins.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173</w:t>
      </w:r>
      <w:r w:rsidRPr="00F8578A">
        <w:rPr>
          <w:rFonts w:eastAsia="Times New Roman" w:cs="Times New Roman"/>
        </w:rPr>
        <w:t>, 115–121.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Shand, J., Partridge, J. C., Archer, S. N., Potts, G. W. &amp; Lythgoe, J. N. (1988) Spectral Absorbance Changes in the Violet/Blue Sensitive Cones of the Juvenile Pollack, </w:t>
      </w:r>
      <w:r w:rsidRPr="00F8578A">
        <w:rPr>
          <w:rFonts w:eastAsia="Times New Roman" w:cs="Times New Roman"/>
          <w:i/>
          <w:iCs/>
        </w:rPr>
        <w:t>Pollachius pollachius</w:t>
      </w:r>
      <w:r w:rsidRPr="00F8578A">
        <w:rPr>
          <w:rFonts w:eastAsia="Times New Roman" w:cs="Times New Roman"/>
        </w:rPr>
        <w:t xml:space="preserve">. 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163</w:t>
      </w:r>
      <w:r w:rsidRPr="00F8578A">
        <w:rPr>
          <w:rFonts w:eastAsia="Times New Roman" w:cs="Times New Roman"/>
        </w:rPr>
        <w:t>, 699–703.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Shand, J., Hart, N. S., Thomas, N. &amp; Partridge, J. C. (2002) Developmental Changes in the Cone Visual Pigments of Black Bream </w:t>
      </w:r>
      <w:r w:rsidRPr="00F8578A">
        <w:rPr>
          <w:rFonts w:eastAsia="Times New Roman" w:cs="Times New Roman"/>
          <w:i/>
          <w:iCs/>
        </w:rPr>
        <w:t>Acanthopagrus butcheri</w:t>
      </w:r>
      <w:r w:rsidRPr="00F8578A">
        <w:rPr>
          <w:rFonts w:eastAsia="Times New Roman" w:cs="Times New Roman"/>
        </w:rPr>
        <w:t xml:space="preserve">. </w:t>
      </w:r>
      <w:r w:rsidRPr="00F8578A">
        <w:rPr>
          <w:rFonts w:eastAsia="Times New Roman" w:cs="Times New Roman"/>
          <w:i/>
          <w:iCs/>
        </w:rPr>
        <w:t>Journal of Experimental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205</w:t>
      </w:r>
      <w:r w:rsidRPr="00F8578A">
        <w:rPr>
          <w:rFonts w:eastAsia="Times New Roman" w:cs="Times New Roman"/>
        </w:rPr>
        <w:t>, 3661–3667.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Sillman, A. J., Ronan, S. J. &amp; Loew, E. R. (1993) Scanning Electron Microscopy and Microspectrophotometry of the Photoreceptors of Ictalurid Catfishes.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173</w:t>
      </w:r>
      <w:r w:rsidRPr="00F8578A">
        <w:rPr>
          <w:rFonts w:eastAsia="Times New Roman" w:cs="Times New Roman"/>
        </w:rPr>
        <w:t>, 801–807.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Sillman, A. J., O’Leary, C. J., Tarantino, C. D. &amp; Loew, E. R. (1999) The Photoreceptors and Visual Pigments of Two Species of Acipenseriformes, the Shovelnose Sturgeon (</w:t>
      </w:r>
      <w:r w:rsidRPr="00F8578A">
        <w:rPr>
          <w:rFonts w:eastAsia="Times New Roman" w:cs="Times New Roman"/>
          <w:i/>
          <w:iCs/>
        </w:rPr>
        <w:t>Scaphirhynchus platorynchus</w:t>
      </w:r>
      <w:r w:rsidRPr="00F8578A">
        <w:rPr>
          <w:rFonts w:eastAsia="Times New Roman" w:cs="Times New Roman"/>
        </w:rPr>
        <w:t>) and the Paddlefish (</w:t>
      </w:r>
      <w:r w:rsidRPr="00F8578A">
        <w:rPr>
          <w:rFonts w:eastAsia="Times New Roman" w:cs="Times New Roman"/>
          <w:i/>
          <w:iCs/>
        </w:rPr>
        <w:t>Polyodon spathula</w:t>
      </w:r>
      <w:r w:rsidRPr="00F8578A">
        <w:rPr>
          <w:rFonts w:eastAsia="Times New Roman" w:cs="Times New Roman"/>
        </w:rPr>
        <w:t xml:space="preserve">).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184</w:t>
      </w:r>
      <w:r w:rsidRPr="00F8578A">
        <w:rPr>
          <w:rFonts w:eastAsia="Times New Roman" w:cs="Times New Roman"/>
        </w:rPr>
        <w:t>, 37–47.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Sillman, A. J., Beach, A. K., Dahlin, D. A. &amp; Loew, E. R. (2005) Photoreceptors and Visual Pigments in the Retina of the Fully Anadromous Green Sturgeon </w:t>
      </w:r>
      <w:r w:rsidRPr="00F8578A">
        <w:rPr>
          <w:rFonts w:eastAsia="Times New Roman" w:cs="Times New Roman"/>
          <w:i/>
          <w:iCs/>
        </w:rPr>
        <w:t>Acipenser medirostrus</w:t>
      </w:r>
      <w:r w:rsidRPr="00F8578A">
        <w:rPr>
          <w:rFonts w:eastAsia="Times New Roman" w:cs="Times New Roman"/>
        </w:rPr>
        <w:t xml:space="preserve"> and the Potamodromous Pallid Sturgeon </w:t>
      </w:r>
      <w:r w:rsidRPr="00F8578A">
        <w:rPr>
          <w:rFonts w:eastAsia="Times New Roman" w:cs="Times New Roman"/>
          <w:i/>
          <w:iCs/>
        </w:rPr>
        <w:t>Scaphirhynchus albus</w:t>
      </w:r>
      <w:r w:rsidRPr="00F8578A">
        <w:rPr>
          <w:rFonts w:eastAsia="Times New Roman" w:cs="Times New Roman"/>
        </w:rPr>
        <w:t xml:space="preserve">. 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191</w:t>
      </w:r>
      <w:r w:rsidRPr="00F8578A">
        <w:rPr>
          <w:rFonts w:eastAsia="Times New Roman" w:cs="Times New Roman"/>
        </w:rPr>
        <w:t>, 799–811.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Singarajah, K. V. &amp; Hárosi, F. I. (1992) Visual Cells and Pigments in a Demersal Fish, the Black Sea Bass (</w:t>
      </w:r>
      <w:r w:rsidRPr="00F8578A">
        <w:rPr>
          <w:rFonts w:eastAsia="Times New Roman" w:cs="Times New Roman"/>
          <w:i/>
          <w:iCs/>
        </w:rPr>
        <w:t>Centropristis striata</w:t>
      </w:r>
      <w:r w:rsidRPr="00F8578A">
        <w:rPr>
          <w:rFonts w:eastAsia="Times New Roman" w:cs="Times New Roman"/>
        </w:rPr>
        <w:t xml:space="preserve">). </w:t>
      </w:r>
      <w:r w:rsidRPr="00F8578A">
        <w:rPr>
          <w:rFonts w:eastAsia="Times New Roman" w:cs="Times New Roman"/>
          <w:i/>
          <w:iCs/>
        </w:rPr>
        <w:t>The Biological Bulletin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182</w:t>
      </w:r>
      <w:r w:rsidRPr="00F8578A">
        <w:rPr>
          <w:rFonts w:eastAsia="Times New Roman" w:cs="Times New Roman"/>
        </w:rPr>
        <w:t>, 135–144.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Taylor, S. M., Loew, E. R. &amp; Grace, M. S. (2011) Developmental Shifts in Functional Morphology of the Retina in Atlantic Tarpon, </w:t>
      </w:r>
      <w:r w:rsidRPr="00F8578A">
        <w:rPr>
          <w:rFonts w:eastAsia="Times New Roman" w:cs="Times New Roman"/>
          <w:i/>
          <w:iCs/>
        </w:rPr>
        <w:t>Megalops atlanticus</w:t>
      </w:r>
      <w:r w:rsidRPr="00F8578A">
        <w:rPr>
          <w:rFonts w:eastAsia="Times New Roman" w:cs="Times New Roman"/>
        </w:rPr>
        <w:t xml:space="preserve"> (Elopomorpha: </w:t>
      </w:r>
      <w:r w:rsidRPr="00F8578A">
        <w:rPr>
          <w:rFonts w:eastAsia="Times New Roman" w:cs="Times New Roman"/>
        </w:rPr>
        <w:lastRenderedPageBreak/>
        <w:t>Teleostei) between Four Ecologically Distinct Life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History Stages.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28</w:t>
      </w:r>
      <w:r w:rsidRPr="00F8578A">
        <w:rPr>
          <w:rFonts w:eastAsia="Times New Roman" w:cs="Times New Roman"/>
        </w:rPr>
        <w:t>, 309–323.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Taylor, S. M., Loew, E. R. &amp; Grace, M. S. (2015) Ontogenic Retinal Changes in Three Ecologically Distinct Elopomorph Fishes (</w:t>
      </w:r>
      <w:proofErr w:type="gramStart"/>
      <w:r w:rsidRPr="00F8578A">
        <w:rPr>
          <w:rFonts w:eastAsia="Times New Roman" w:cs="Times New Roman"/>
        </w:rPr>
        <w:t>Elopomorpha:Teleostei</w:t>
      </w:r>
      <w:proofErr w:type="gramEnd"/>
      <w:r w:rsidRPr="00F8578A">
        <w:rPr>
          <w:rFonts w:eastAsia="Times New Roman" w:cs="Times New Roman"/>
        </w:rPr>
        <w:t xml:space="preserve">) Correlate with Light Environment and Behavior. </w:t>
      </w:r>
      <w:r w:rsidRPr="00F8578A">
        <w:rPr>
          <w:rFonts w:eastAsia="Times New Roman" w:cs="Times New Roman"/>
          <w:i/>
          <w:iCs/>
        </w:rPr>
        <w:t>Visual Neuroscience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32</w:t>
      </w:r>
      <w:r w:rsidRPr="00F8578A">
        <w:rPr>
          <w:rFonts w:eastAsia="Times New Roman" w:cs="Times New Roman"/>
        </w:rPr>
        <w:t>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Ullmann, J. F. P., Gallagher, T., Hart, N. S., Barnes, A. C., Smullen, R. P., Collin, S. P. &amp; Temple, S. E. (2011) Tank Color Increases Growth, and Alters Color Preference and Spectral Sensitivity, in Barramundi (</w:t>
      </w:r>
      <w:r w:rsidRPr="00F8578A">
        <w:rPr>
          <w:rFonts w:eastAsia="Times New Roman" w:cs="Times New Roman"/>
          <w:i/>
          <w:iCs/>
        </w:rPr>
        <w:t>Lates calcarifer</w:t>
      </w:r>
      <w:r w:rsidRPr="00F8578A">
        <w:rPr>
          <w:rFonts w:eastAsia="Times New Roman" w:cs="Times New Roman"/>
        </w:rPr>
        <w:t xml:space="preserve">). </w:t>
      </w:r>
      <w:r w:rsidRPr="00F8578A">
        <w:rPr>
          <w:rFonts w:eastAsia="Times New Roman" w:cs="Times New Roman"/>
          <w:i/>
          <w:iCs/>
        </w:rPr>
        <w:t>Aquaculture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322</w:t>
      </w:r>
      <w:r w:rsidRPr="00F8578A">
        <w:rPr>
          <w:rFonts w:eastAsia="Times New Roman" w:cs="Times New Roman"/>
        </w:rPr>
        <w:t>–</w:t>
      </w:r>
      <w:r w:rsidRPr="00F8578A">
        <w:rPr>
          <w:rFonts w:eastAsia="Times New Roman" w:cs="Times New Roman"/>
          <w:b/>
          <w:bCs/>
        </w:rPr>
        <w:t>323</w:t>
      </w:r>
      <w:r w:rsidRPr="00F8578A">
        <w:rPr>
          <w:rFonts w:eastAsia="Times New Roman" w:cs="Times New Roman"/>
        </w:rPr>
        <w:t>, 235–240.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Utne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Palm, A. C. &amp; Bowmaker, J. K. (2006) Spectral Sensitivity of the Two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Spotted Goby </w:t>
      </w:r>
      <w:r w:rsidRPr="00F8578A">
        <w:rPr>
          <w:rFonts w:eastAsia="Times New Roman" w:cs="Times New Roman"/>
          <w:i/>
          <w:iCs/>
        </w:rPr>
        <w:t>Gobiusculus flavescens</w:t>
      </w:r>
      <w:r w:rsidRPr="00F8578A">
        <w:rPr>
          <w:rFonts w:eastAsia="Times New Roman" w:cs="Times New Roman"/>
        </w:rPr>
        <w:t xml:space="preserve"> (Fabricius): A Physiological and Behavioural Study. </w:t>
      </w:r>
      <w:r w:rsidRPr="00F8578A">
        <w:rPr>
          <w:rFonts w:eastAsia="Times New Roman" w:cs="Times New Roman"/>
          <w:i/>
          <w:iCs/>
        </w:rPr>
        <w:t>Journal of Experimental Biology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209</w:t>
      </w:r>
      <w:r w:rsidRPr="00F8578A">
        <w:rPr>
          <w:rFonts w:eastAsia="Times New Roman" w:cs="Times New Roman"/>
        </w:rPr>
        <w:t>, 2034–2041.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van der Meer, H. J. &amp; Bowmaker, J. K. (1995) Interspecific Variation of Photoreceptors in Four Co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Existing Haplochromine Cichlid Fishes. </w:t>
      </w:r>
      <w:r w:rsidRPr="00F8578A">
        <w:rPr>
          <w:rFonts w:eastAsia="Times New Roman" w:cs="Times New Roman"/>
          <w:i/>
          <w:iCs/>
        </w:rPr>
        <w:t>Brain, Behavior and Evolution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45</w:t>
      </w:r>
      <w:r w:rsidRPr="00F8578A">
        <w:rPr>
          <w:rFonts w:eastAsia="Times New Roman" w:cs="Times New Roman"/>
        </w:rPr>
        <w:t>, 232–240.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 xml:space="preserve">Wang, F. Y., Tang, M. Y. &amp; Yan, H. Y. (2011) A Comparative Study on the Visual Adaptations of Four Species of Moray Eel. </w:t>
      </w:r>
      <w:r w:rsidRPr="00F8578A">
        <w:rPr>
          <w:rFonts w:eastAsia="Times New Roman" w:cs="Times New Roman"/>
          <w:i/>
          <w:iCs/>
        </w:rPr>
        <w:t>Vision Research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51</w:t>
      </w:r>
      <w:r w:rsidRPr="00F8578A">
        <w:rPr>
          <w:rFonts w:eastAsia="Times New Roman" w:cs="Times New Roman"/>
        </w:rPr>
        <w:t>, 1099–1108.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Wang, F.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Y., Fu, W.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C., Wang, I.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L., Yan, H. Y. &amp; Wang, T.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>Y. (2014) The Giant Mottled Eel, Anguilla Marmorata, Uses Blue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Shifted Rod Photoreceptors during Upstream Migration. </w:t>
      </w:r>
      <w:r w:rsidRPr="00F8578A">
        <w:rPr>
          <w:rFonts w:eastAsia="Times New Roman" w:cs="Times New Roman"/>
          <w:i/>
          <w:iCs/>
        </w:rPr>
        <w:t>PLOS ONE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9</w:t>
      </w:r>
      <w:r w:rsidRPr="00F8578A">
        <w:rPr>
          <w:rFonts w:eastAsia="Times New Roman" w:cs="Times New Roman"/>
        </w:rPr>
        <w:t>, e103953.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Weadick, C. J., Loew, E. R., Rodd, F. H. &amp; Chang, B. S. W. (2012) Visual Pigment Molecular Evolution in the Trinidadian Pike Cichlid (</w:t>
      </w:r>
      <w:r w:rsidRPr="00F8578A">
        <w:rPr>
          <w:rFonts w:eastAsia="Times New Roman" w:cs="Times New Roman"/>
          <w:i/>
          <w:iCs/>
        </w:rPr>
        <w:t>Crenicichla frenata</w:t>
      </w:r>
      <w:r w:rsidRPr="00F8578A">
        <w:rPr>
          <w:rFonts w:eastAsia="Times New Roman" w:cs="Times New Roman"/>
        </w:rPr>
        <w:t xml:space="preserve">): A Less Colorful World for Neotropical Cichlids? </w:t>
      </w:r>
      <w:r w:rsidRPr="00F8578A">
        <w:rPr>
          <w:rFonts w:eastAsia="Times New Roman" w:cs="Times New Roman"/>
          <w:i/>
          <w:iCs/>
        </w:rPr>
        <w:t>Molecular Biology and Evolution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29</w:t>
      </w:r>
      <w:r w:rsidRPr="00F8578A">
        <w:rPr>
          <w:rFonts w:eastAsia="Times New Roman" w:cs="Times New Roman"/>
        </w:rPr>
        <w:t>, 3045–3060.</w:t>
      </w:r>
    </w:p>
    <w:p w:rsidR="002A3B54" w:rsidRPr="00F8578A" w:rsidRDefault="002A3B54" w:rsidP="002A3B54">
      <w:pPr>
        <w:pStyle w:val="ListParagraph"/>
        <w:numPr>
          <w:ilvl w:val="0"/>
          <w:numId w:val="1"/>
        </w:numPr>
        <w:spacing w:before="100" w:beforeAutospacing="1" w:after="240"/>
        <w:contextualSpacing w:val="0"/>
        <w:rPr>
          <w:rFonts w:eastAsia="Times New Roman" w:cs="Times New Roman"/>
        </w:rPr>
      </w:pPr>
      <w:r w:rsidRPr="00F8578A">
        <w:rPr>
          <w:rFonts w:eastAsia="Times New Roman" w:cs="Times New Roman"/>
        </w:rPr>
        <w:t>Whitmore, A. V. &amp; Bowmaker, J. K. (1989) Seasonal Variation in Cone Sensitivity and Short</w:t>
      </w:r>
      <w:r w:rsidR="00D33D99">
        <w:rPr>
          <w:rFonts w:eastAsia="Times New Roman" w:cs="Times New Roman"/>
        </w:rPr>
        <w:t>–</w:t>
      </w:r>
      <w:r w:rsidRPr="00F8578A">
        <w:rPr>
          <w:rFonts w:eastAsia="Times New Roman" w:cs="Times New Roman"/>
        </w:rPr>
        <w:t xml:space="preserve">Wave Absorbing Visual Pigments in the Rudd </w:t>
      </w:r>
      <w:r w:rsidRPr="00F8578A">
        <w:rPr>
          <w:rFonts w:eastAsia="Times New Roman" w:cs="Times New Roman"/>
          <w:i/>
          <w:iCs/>
        </w:rPr>
        <w:t>Scardinius erythrophthalmus</w:t>
      </w:r>
      <w:r w:rsidRPr="00F8578A">
        <w:rPr>
          <w:rFonts w:eastAsia="Times New Roman" w:cs="Times New Roman"/>
        </w:rPr>
        <w:t xml:space="preserve">.  </w:t>
      </w:r>
      <w:r w:rsidRPr="00F8578A">
        <w:rPr>
          <w:rFonts w:eastAsia="Times New Roman" w:cs="Times New Roman"/>
          <w:i/>
          <w:iCs/>
        </w:rPr>
        <w:t>Journal of Comparative Physiology A</w:t>
      </w:r>
      <w:r w:rsidRPr="00F8578A">
        <w:rPr>
          <w:rFonts w:eastAsia="Times New Roman" w:cs="Times New Roman"/>
        </w:rPr>
        <w:t xml:space="preserve"> </w:t>
      </w:r>
      <w:r w:rsidRPr="00F8578A">
        <w:rPr>
          <w:rFonts w:eastAsia="Times New Roman" w:cs="Times New Roman"/>
          <w:b/>
          <w:bCs/>
        </w:rPr>
        <w:t>166</w:t>
      </w:r>
      <w:r w:rsidRPr="00F8578A">
        <w:rPr>
          <w:rFonts w:eastAsia="Times New Roman" w:cs="Times New Roman"/>
        </w:rPr>
        <w:t>, 103–115.</w:t>
      </w:r>
    </w:p>
    <w:p w:rsidR="002A3B54" w:rsidRPr="00EA7D63" w:rsidRDefault="002A3B54" w:rsidP="002A3B54">
      <w:pPr>
        <w:spacing w:before="100" w:beforeAutospacing="1" w:after="240"/>
        <w:rPr>
          <w:rFonts w:eastAsia="Times New Roman" w:cs="Times New Roman"/>
        </w:rPr>
      </w:pPr>
    </w:p>
    <w:p w:rsidR="004307F8" w:rsidRPr="00D0531B" w:rsidRDefault="004307F8" w:rsidP="00A3261A">
      <w:pPr>
        <w:rPr>
          <w:rFonts w:cs="Times New Roman"/>
        </w:rPr>
      </w:pPr>
    </w:p>
    <w:sectPr w:rsidR="004307F8" w:rsidRPr="00D0531B" w:rsidSect="00C55B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F1B" w:rsidRDefault="007B4F1B" w:rsidP="003930D5">
      <w:r>
        <w:separator/>
      </w:r>
    </w:p>
  </w:endnote>
  <w:endnote w:type="continuationSeparator" w:id="0">
    <w:p w:rsidR="007B4F1B" w:rsidRDefault="007B4F1B" w:rsidP="003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F1B" w:rsidRDefault="007B4F1B" w:rsidP="003930D5">
      <w:r>
        <w:separator/>
      </w:r>
    </w:p>
  </w:footnote>
  <w:footnote w:type="continuationSeparator" w:id="0">
    <w:p w:rsidR="007B4F1B" w:rsidRDefault="007B4F1B" w:rsidP="00393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E63"/>
    <w:multiLevelType w:val="hybridMultilevel"/>
    <w:tmpl w:val="F546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7F"/>
    <w:rsid w:val="000344A2"/>
    <w:rsid w:val="00046BCA"/>
    <w:rsid w:val="000665A8"/>
    <w:rsid w:val="00100E1E"/>
    <w:rsid w:val="001A24FB"/>
    <w:rsid w:val="002808CB"/>
    <w:rsid w:val="002A347D"/>
    <w:rsid w:val="002A3B54"/>
    <w:rsid w:val="002F1223"/>
    <w:rsid w:val="002F7314"/>
    <w:rsid w:val="003930D5"/>
    <w:rsid w:val="003C5AA5"/>
    <w:rsid w:val="004307F8"/>
    <w:rsid w:val="004F061C"/>
    <w:rsid w:val="005D6A44"/>
    <w:rsid w:val="005E2853"/>
    <w:rsid w:val="00630D68"/>
    <w:rsid w:val="007A6DFD"/>
    <w:rsid w:val="007B4F1B"/>
    <w:rsid w:val="00866203"/>
    <w:rsid w:val="00885C0E"/>
    <w:rsid w:val="008966E7"/>
    <w:rsid w:val="009271BF"/>
    <w:rsid w:val="00A02A7F"/>
    <w:rsid w:val="00A3261A"/>
    <w:rsid w:val="00A415D5"/>
    <w:rsid w:val="00AA640E"/>
    <w:rsid w:val="00AD67EC"/>
    <w:rsid w:val="00B230B6"/>
    <w:rsid w:val="00BD5DF7"/>
    <w:rsid w:val="00C053DC"/>
    <w:rsid w:val="00C26A97"/>
    <w:rsid w:val="00C55BB4"/>
    <w:rsid w:val="00D0531B"/>
    <w:rsid w:val="00D14582"/>
    <w:rsid w:val="00D33D99"/>
    <w:rsid w:val="00D406B4"/>
    <w:rsid w:val="00D66FEF"/>
    <w:rsid w:val="00D91DEE"/>
    <w:rsid w:val="00DA6442"/>
    <w:rsid w:val="00E30598"/>
    <w:rsid w:val="00E71ED9"/>
    <w:rsid w:val="00E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D0A5"/>
  <w15:chartTrackingRefBased/>
  <w15:docId w15:val="{FD2BEB9C-0B5D-4FA4-B8ED-DC243666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0D5"/>
  </w:style>
  <w:style w:type="paragraph" w:styleId="Footer">
    <w:name w:val="footer"/>
    <w:basedOn w:val="Normal"/>
    <w:link w:val="FooterChar"/>
    <w:uiPriority w:val="99"/>
    <w:unhideWhenUsed/>
    <w:rsid w:val="003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0D5"/>
  </w:style>
  <w:style w:type="table" w:styleId="TableGrid">
    <w:name w:val="Table Grid"/>
    <w:basedOn w:val="TableNormal"/>
    <w:uiPriority w:val="39"/>
    <w:rsid w:val="0043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i\AppData\Local\Temp\JFB_table_8.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23EF-75CF-4168-8F21-B8A07DB0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JFB_table_8.7</Template>
  <TotalTime>18</TotalTime>
  <Pages>19</Pages>
  <Words>6304</Words>
  <Characters>35935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</dc:creator>
  <cp:keywords/>
  <dc:description/>
  <cp:lastModifiedBy>Stephen Lockwood</cp:lastModifiedBy>
  <cp:revision>4</cp:revision>
  <dcterms:created xsi:type="dcterms:W3CDTF">2018-10-26T16:55:00Z</dcterms:created>
  <dcterms:modified xsi:type="dcterms:W3CDTF">2018-10-26T17:13:00Z</dcterms:modified>
</cp:coreProperties>
</file>